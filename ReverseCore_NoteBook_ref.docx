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81" w:rsidRDefault="00EF3B81" w:rsidP="00EF3B81">
      <w:pPr>
        <w:pStyle w:val="1"/>
        <w:numPr>
          <w:ilvl w:val="0"/>
          <w:numId w:val="0"/>
        </w:numPr>
        <w:ind w:left="432" w:hanging="432"/>
      </w:pPr>
      <w:bookmarkStart w:id="0" w:name="_Toc493231173"/>
      <w:r>
        <w:t>注解</w:t>
      </w:r>
      <w:r>
        <w:rPr>
          <w:rFonts w:hint="eastAsia"/>
        </w:rPr>
        <w:t>：</w:t>
      </w:r>
      <w:bookmarkEnd w:id="0"/>
    </w:p>
    <w:p w:rsidR="00EF3B81" w:rsidRDefault="00EF3B81" w:rsidP="001307B6">
      <w:pPr>
        <w:pStyle w:val="1"/>
      </w:pPr>
      <w:r>
        <w:t>第七章</w:t>
      </w:r>
      <w:r>
        <w:rPr>
          <w:rFonts w:hint="eastAsia"/>
        </w:rPr>
        <w:t>：</w:t>
      </w:r>
      <w:proofErr w:type="gramStart"/>
      <w:r>
        <w:t>栈</w:t>
      </w:r>
      <w:proofErr w:type="gramEnd"/>
      <w:r>
        <w:t>帧</w:t>
      </w:r>
    </w:p>
    <w:p w:rsidR="00EF3B81" w:rsidRDefault="00EF3B81" w:rsidP="00EF3B81">
      <w:pPr>
        <w:pStyle w:val="af3"/>
        <w:rPr>
          <w:color w:val="FF0000"/>
        </w:rPr>
      </w:pPr>
      <w:r>
        <w:rPr>
          <w:rFonts w:hint="eastAsia"/>
        </w:rPr>
        <w:t>EBP</w:t>
      </w:r>
      <w:r>
        <w:rPr>
          <w:rFonts w:hint="eastAsia"/>
        </w:rPr>
        <w:t>的作用：当程序运行时，</w:t>
      </w:r>
      <w:r>
        <w:rPr>
          <w:rFonts w:hint="eastAsia"/>
        </w:rPr>
        <w:t>ESP</w:t>
      </w:r>
      <w:r>
        <w:rPr>
          <w:rFonts w:hint="eastAsia"/>
        </w:rPr>
        <w:t>的值会随时变化，所以需要在调用函数时用</w:t>
      </w:r>
      <w:proofErr w:type="gramStart"/>
      <w:r>
        <w:rPr>
          <w:rFonts w:hint="eastAsia"/>
        </w:rPr>
        <w:t>栈帧去</w:t>
      </w:r>
      <w:proofErr w:type="gramEnd"/>
      <w:r>
        <w:rPr>
          <w:rFonts w:hint="eastAsia"/>
        </w:rPr>
        <w:t>保存函数起始地址，作为基准点。所以在函数调用过程中，</w:t>
      </w:r>
      <w:r w:rsidRPr="0095406F">
        <w:rPr>
          <w:rFonts w:hint="eastAsia"/>
          <w:color w:val="FF0000"/>
        </w:rPr>
        <w:t>第一条指令基本上都是</w:t>
      </w:r>
      <w:r w:rsidRPr="0095406F">
        <w:rPr>
          <w:rFonts w:hint="eastAsia"/>
          <w:color w:val="FF0000"/>
        </w:rPr>
        <w:t xml:space="preserve">PUSH </w:t>
      </w:r>
      <w:r w:rsidRPr="0095406F">
        <w:rPr>
          <w:rFonts w:hint="eastAsia"/>
          <w:color w:val="FF0000"/>
        </w:rPr>
        <w:tab/>
        <w:t>EBP</w:t>
      </w:r>
      <w:r w:rsidRPr="0095406F">
        <w:rPr>
          <w:rFonts w:hint="eastAsia"/>
          <w:color w:val="FF0000"/>
        </w:rPr>
        <w:t>（</w:t>
      </w:r>
      <w:r w:rsidRPr="0095406F">
        <w:rPr>
          <w:rFonts w:hint="eastAsia"/>
          <w:color w:val="FF0000"/>
        </w:rPr>
        <w:t>55</w:t>
      </w:r>
      <w:r w:rsidRPr="0095406F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，函数</w:t>
      </w:r>
      <w:r>
        <w:rPr>
          <w:rFonts w:hint="eastAsia"/>
          <w:color w:val="FF0000"/>
        </w:rPr>
        <w:t>RET</w:t>
      </w:r>
      <w:r>
        <w:rPr>
          <w:rFonts w:hint="eastAsia"/>
          <w:color w:val="FF0000"/>
        </w:rPr>
        <w:t>之前会</w:t>
      </w:r>
      <w:r>
        <w:rPr>
          <w:rFonts w:hint="eastAsia"/>
          <w:color w:val="FF0000"/>
        </w:rPr>
        <w:t>POP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EBP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5D</w:t>
      </w:r>
      <w:r>
        <w:rPr>
          <w:rFonts w:hint="eastAsia"/>
          <w:color w:val="FF0000"/>
        </w:rPr>
        <w:t>）</w:t>
      </w:r>
    </w:p>
    <w:p w:rsidR="00EF3B81" w:rsidRDefault="00EF3B81" w:rsidP="00EF3B81">
      <w:pPr>
        <w:pStyle w:val="af3"/>
        <w:numPr>
          <w:ilvl w:val="0"/>
          <w:numId w:val="49"/>
        </w:numPr>
        <w:ind w:firstLineChars="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</w:t>
      </w:r>
      <w:r>
        <w:rPr>
          <w:rFonts w:hint="eastAsia"/>
        </w:rPr>
        <w:t>EBP</w:t>
      </w:r>
      <w:r>
        <w:rPr>
          <w:rFonts w:hint="eastAsia"/>
        </w:rPr>
        <w:t>）的代码有两行</w:t>
      </w:r>
    </w:p>
    <w:p w:rsidR="00EF3B81" w:rsidRDefault="00EF3B81" w:rsidP="00EF3B81">
      <w:pPr>
        <w:pStyle w:val="af3"/>
        <w:ind w:left="360" w:firstLineChars="0" w:firstLine="0"/>
      </w:pPr>
      <w:r>
        <w:rPr>
          <w:rFonts w:hint="eastAsia"/>
        </w:rPr>
        <w:t>PUSH</w:t>
      </w:r>
      <w:r>
        <w:rPr>
          <w:rFonts w:hint="eastAsia"/>
        </w:rPr>
        <w:tab/>
        <w:t>EBP</w:t>
      </w:r>
    </w:p>
    <w:p w:rsidR="00EF3B81" w:rsidRDefault="00EF3B81" w:rsidP="00EF3B81">
      <w:pPr>
        <w:pStyle w:val="af3"/>
        <w:ind w:left="360" w:firstLineChars="0" w:firstLine="0"/>
      </w:pPr>
      <w:r>
        <w:rPr>
          <w:rFonts w:hint="eastAsia"/>
        </w:rPr>
        <w:t>MOV</w:t>
      </w:r>
      <w:r>
        <w:rPr>
          <w:rFonts w:hint="eastAsia"/>
        </w:rPr>
        <w:tab/>
        <w:t>EBP</w:t>
      </w:r>
      <w:r>
        <w:rPr>
          <w:rFonts w:hint="eastAsia"/>
        </w:rPr>
        <w:t>，</w:t>
      </w:r>
      <w:r>
        <w:rPr>
          <w:rFonts w:hint="eastAsia"/>
        </w:rPr>
        <w:tab/>
        <w:t>ESP</w:t>
      </w:r>
      <w:bookmarkStart w:id="1" w:name="_GoBack"/>
      <w:bookmarkEnd w:id="1"/>
    </w:p>
    <w:p w:rsidR="00EF3B81" w:rsidRDefault="001307B6" w:rsidP="001307B6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章：</w:t>
      </w:r>
      <w:r>
        <w:rPr>
          <w:rFonts w:hint="eastAsia"/>
        </w:rPr>
        <w:t>PE</w:t>
      </w:r>
      <w:r>
        <w:rPr>
          <w:rFonts w:hint="eastAsia"/>
        </w:rPr>
        <w:t>文件结构</w:t>
      </w:r>
    </w:p>
    <w:p w:rsidR="001307B6" w:rsidRDefault="001307B6" w:rsidP="001307B6">
      <w:pPr>
        <w:pStyle w:val="af3"/>
        <w:rPr>
          <w:rFonts w:hint="eastAsia"/>
        </w:rPr>
      </w:pPr>
      <w:r>
        <w:t>DOS</w:t>
      </w:r>
      <w:r>
        <w:t>头部是</w:t>
      </w:r>
      <w:r>
        <w:t>PE</w:t>
      </w:r>
      <w:r>
        <w:t>文件的前</w:t>
      </w:r>
      <w:r>
        <w:rPr>
          <w:rFonts w:hint="eastAsia"/>
        </w:rPr>
        <w:t>64</w:t>
      </w:r>
      <w:r>
        <w:rPr>
          <w:rFonts w:hint="eastAsia"/>
        </w:rPr>
        <w:t>个字节，偏移为</w:t>
      </w:r>
      <w:r>
        <w:rPr>
          <w:rFonts w:hint="eastAsia"/>
        </w:rPr>
        <w:t>00000000</w:t>
      </w:r>
      <w:r>
        <w:rPr>
          <w:rFonts w:hint="eastAsia"/>
        </w:rPr>
        <w:t>——</w:t>
      </w:r>
      <w:r>
        <w:rPr>
          <w:rFonts w:hint="eastAsia"/>
        </w:rPr>
        <w:t>0000003F</w:t>
      </w:r>
      <w:r>
        <w:rPr>
          <w:rFonts w:hint="eastAsia"/>
        </w:rPr>
        <w:t>。</w:t>
      </w:r>
    </w:p>
    <w:p w:rsidR="001307B6" w:rsidRPr="001307B6" w:rsidRDefault="001307B6" w:rsidP="001307B6">
      <w:pPr>
        <w:pStyle w:val="af3"/>
        <w:rPr>
          <w:color w:val="FF0000"/>
        </w:rPr>
      </w:pPr>
      <w:r>
        <w:rPr>
          <w:rFonts w:hint="eastAsia"/>
          <w:color w:val="FF0000"/>
        </w:rPr>
        <w:t>这里的偏移指</w:t>
      </w:r>
      <w:r>
        <w:rPr>
          <w:rFonts w:hint="eastAsia"/>
          <w:color w:val="FF0000"/>
        </w:rPr>
        <w:t>offset</w:t>
      </w:r>
      <w:r>
        <w:rPr>
          <w:rFonts w:hint="eastAsia"/>
          <w:color w:val="FF0000"/>
        </w:rPr>
        <w:t>，由于</w:t>
      </w:r>
      <w:proofErr w:type="gramStart"/>
      <w:r>
        <w:rPr>
          <w:rFonts w:hint="eastAsia"/>
          <w:color w:val="FF0000"/>
        </w:rPr>
        <w:t>第一个节区</w:t>
      </w:r>
      <w:proofErr w:type="spellStart"/>
      <w:proofErr w:type="gramEnd"/>
      <w:r>
        <w:rPr>
          <w:rFonts w:hint="eastAsia"/>
          <w:color w:val="FF0000"/>
        </w:rPr>
        <w:t>imagebase</w:t>
      </w:r>
      <w:proofErr w:type="spellEnd"/>
      <w:r>
        <w:rPr>
          <w:rFonts w:hint="eastAsia"/>
          <w:color w:val="FF0000"/>
        </w:rPr>
        <w:t xml:space="preserve"> = 0</w:t>
      </w:r>
      <w:r>
        <w:rPr>
          <w:rFonts w:hint="eastAsia"/>
          <w:color w:val="FF0000"/>
        </w:rPr>
        <w:t>，所以</w:t>
      </w:r>
      <w:r>
        <w:rPr>
          <w:rFonts w:hint="eastAsia"/>
          <w:color w:val="FF0000"/>
        </w:rPr>
        <w:t xml:space="preserve">offset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RVA</w:t>
      </w:r>
      <w:r>
        <w:rPr>
          <w:rFonts w:hint="eastAsia"/>
          <w:color w:val="FF0000"/>
        </w:rPr>
        <w:t>相等。</w:t>
      </w:r>
    </w:p>
    <w:p w:rsidR="00EF3B81" w:rsidRDefault="001307B6" w:rsidP="001307B6">
      <w:pPr>
        <w:jc w:val="center"/>
        <w:rPr>
          <w:rFonts w:hint="eastAsia"/>
        </w:rPr>
      </w:pPr>
      <w:r w:rsidRPr="001307B6">
        <w:drawing>
          <wp:inline distT="0" distB="0" distL="0" distR="0" wp14:anchorId="67DE93A4" wp14:editId="60D2DF6E">
            <wp:extent cx="4200000" cy="1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6" w:rsidRDefault="001307B6" w:rsidP="001307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4E37B5" wp14:editId="3EBBFA96">
            <wp:extent cx="4266667" cy="1047619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6" w:rsidRDefault="001307B6" w:rsidP="001307B6">
      <w:pPr>
        <w:pStyle w:val="af3"/>
        <w:rPr>
          <w:rFonts w:hint="eastAsia"/>
        </w:rPr>
      </w:pPr>
      <w:r>
        <w:t>DOS</w:t>
      </w:r>
      <w:proofErr w:type="gramStart"/>
      <w:r>
        <w:t>头最后</w:t>
      </w:r>
      <w:proofErr w:type="gramEnd"/>
      <w:r>
        <w:rPr>
          <w:rFonts w:hint="eastAsia"/>
        </w:rPr>
        <w:t>8</w:t>
      </w:r>
      <w:r>
        <w:rPr>
          <w:rFonts w:hint="eastAsia"/>
        </w:rPr>
        <w:t>个字节是</w:t>
      </w:r>
      <w:r>
        <w:rPr>
          <w:rFonts w:hint="eastAsia"/>
        </w:rPr>
        <w:t>NT</w:t>
      </w:r>
      <w:r>
        <w:rPr>
          <w:rFonts w:hint="eastAsia"/>
        </w:rPr>
        <w:t>头的偏移，这里是</w:t>
      </w:r>
      <w:r>
        <w:rPr>
          <w:rFonts w:hint="eastAsia"/>
        </w:rPr>
        <w:t>000000E0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小端地址</w:t>
      </w:r>
      <w:proofErr w:type="gramEnd"/>
      <w:r>
        <w:rPr>
          <w:rFonts w:hint="eastAsia"/>
        </w:rPr>
        <w:t>表示法。</w:t>
      </w:r>
    </w:p>
    <w:p w:rsidR="005D18BB" w:rsidRDefault="005D18BB" w:rsidP="005D18BB">
      <w:pPr>
        <w:pStyle w:val="af3"/>
      </w:pPr>
      <w:r>
        <w:t>IAT</w:t>
      </w:r>
      <w:r>
        <w:t>的偏移在</w:t>
      </w:r>
      <w:proofErr w:type="spellStart"/>
      <w:r>
        <w:t>Image_potional_header</w:t>
      </w:r>
      <w:proofErr w:type="spellEnd"/>
      <w:r>
        <w:t>中</w:t>
      </w:r>
      <w:r>
        <w:rPr>
          <w:rFonts w:hint="eastAsia"/>
        </w:rPr>
        <w:t>。</w:t>
      </w:r>
    </w:p>
    <w:p w:rsidR="001307B6" w:rsidRDefault="005D18BB" w:rsidP="001307B6">
      <w:pPr>
        <w:pStyle w:val="af3"/>
        <w:rPr>
          <w:rFonts w:hint="eastAsia"/>
        </w:rPr>
      </w:pPr>
      <w:r>
        <w:rPr>
          <w:noProof/>
        </w:rPr>
        <w:drawing>
          <wp:inline distT="0" distB="0" distL="0" distR="0" wp14:anchorId="6669B339" wp14:editId="1E7EF2F0">
            <wp:extent cx="5486400" cy="2901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BB" w:rsidRPr="001307B6" w:rsidRDefault="005D18BB" w:rsidP="001307B6">
      <w:pPr>
        <w:pStyle w:val="af3"/>
      </w:pPr>
    </w:p>
    <w:p w:rsidR="00EF3B81" w:rsidRPr="00EF3B81" w:rsidRDefault="00EF3B81" w:rsidP="00EF3B81"/>
    <w:sectPr w:rsidR="00EF3B81" w:rsidRPr="00EF3B81" w:rsidSect="00E873EA">
      <w:headerReference w:type="default" r:id="rId13"/>
      <w:footerReference w:type="default" r:id="rId14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39E" w:rsidRDefault="00FD439E" w:rsidP="00C3405E">
      <w:r>
        <w:separator/>
      </w:r>
    </w:p>
  </w:endnote>
  <w:endnote w:type="continuationSeparator" w:id="0">
    <w:p w:rsidR="00FD439E" w:rsidRDefault="00FD439E" w:rsidP="00C3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04" w:rsidRPr="00313671" w:rsidRDefault="00F17804" w:rsidP="00313671">
    <w:pPr>
      <w:pStyle w:val="a4"/>
      <w:snapToGrid/>
      <w:jc w:val="right"/>
      <w:rPr>
        <w:rFonts w:ascii="微软雅黑" w:hAnsi="微软雅黑"/>
        <w:b/>
        <w:color w:val="335B74" w:themeColor="text2"/>
      </w:rPr>
    </w:pPr>
    <w:r w:rsidRPr="00313671">
      <w:rPr>
        <w:rFonts w:ascii="微软雅黑" w:hAnsi="微软雅黑"/>
        <w:b/>
        <w:color w:val="335B74" w:themeColor="text2"/>
      </w:rPr>
      <w:ptab w:relativeTo="margin" w:alignment="center" w:leader="none"/>
    </w:r>
    <w:r w:rsidRPr="00313671">
      <w:rPr>
        <w:rFonts w:ascii="微软雅黑" w:hAnsi="微软雅黑"/>
        <w:b/>
        <w:color w:val="335B74" w:themeColor="text2"/>
      </w:rPr>
      <w:ptab w:relativeTo="margin" w:alignment="right" w:leader="none"/>
    </w:r>
    <w:r w:rsidRPr="00313671">
      <w:rPr>
        <w:rFonts w:ascii="微软雅黑" w:hAnsi="微软雅黑"/>
        <w:b/>
        <w:color w:val="335B74" w:themeColor="text2"/>
      </w:rPr>
      <w:t>第</w:t>
    </w:r>
    <w:r w:rsidRPr="00313671">
      <w:rPr>
        <w:rFonts w:ascii="微软雅黑" w:hAnsi="微软雅黑"/>
        <w:b/>
        <w:bCs/>
        <w:color w:val="335B74" w:themeColor="text2"/>
      </w:rPr>
      <w:fldChar w:fldCharType="begin"/>
    </w:r>
    <w:r w:rsidRPr="00313671">
      <w:rPr>
        <w:rFonts w:ascii="微软雅黑" w:hAnsi="微软雅黑"/>
        <w:b/>
        <w:bCs/>
        <w:color w:val="335B74" w:themeColor="text2"/>
      </w:rPr>
      <w:instrText>PAGE</w:instrText>
    </w:r>
    <w:r w:rsidRPr="00313671">
      <w:rPr>
        <w:rFonts w:ascii="微软雅黑" w:hAnsi="微软雅黑"/>
        <w:b/>
        <w:bCs/>
        <w:color w:val="335B74" w:themeColor="text2"/>
      </w:rPr>
      <w:fldChar w:fldCharType="separate"/>
    </w:r>
    <w:r w:rsidR="005D18BB">
      <w:rPr>
        <w:rFonts w:ascii="微软雅黑" w:hAnsi="微软雅黑"/>
        <w:b/>
        <w:bCs/>
        <w:noProof/>
        <w:color w:val="335B74" w:themeColor="text2"/>
      </w:rPr>
      <w:t>1</w:t>
    </w:r>
    <w:r w:rsidRPr="00313671">
      <w:rPr>
        <w:rFonts w:ascii="微软雅黑" w:hAnsi="微软雅黑"/>
        <w:b/>
        <w:bCs/>
        <w:color w:val="335B74" w:themeColor="text2"/>
      </w:rPr>
      <w:fldChar w:fldCharType="end"/>
    </w:r>
    <w:r w:rsidRPr="00313671">
      <w:rPr>
        <w:rFonts w:ascii="微软雅黑" w:hAnsi="微软雅黑"/>
        <w:b/>
        <w:bCs/>
        <w:color w:val="335B74" w:themeColor="text2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39E" w:rsidRDefault="00FD439E" w:rsidP="00C3405E">
      <w:r>
        <w:separator/>
      </w:r>
    </w:p>
  </w:footnote>
  <w:footnote w:type="continuationSeparator" w:id="0">
    <w:p w:rsidR="00FD439E" w:rsidRDefault="00FD439E" w:rsidP="00C34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804" w:rsidRDefault="00F17804" w:rsidP="001134C0">
    <w:pPr>
      <w:pStyle w:val="a4"/>
      <w:jc w:val="right"/>
      <w:rPr>
        <w:rFonts w:ascii="微软雅黑" w:hAnsi="微软雅黑"/>
        <w:b/>
        <w:color w:val="335B74" w:themeColor="text2"/>
        <w:lang w:val="zh-CN"/>
      </w:rPr>
    </w:pPr>
    <w:sdt>
      <w:sdtPr>
        <w:rPr>
          <w:rFonts w:ascii="微软雅黑" w:hAnsi="微软雅黑" w:hint="eastAsia"/>
          <w:b/>
          <w:color w:val="335B74" w:themeColor="text2"/>
          <w:lang w:val="zh-CN"/>
        </w:rPr>
        <w:alias w:val="标题"/>
        <w:id w:val="-25820781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微软雅黑" w:hAnsi="微软雅黑" w:hint="eastAsia"/>
            <w:b/>
            <w:color w:val="335B74" w:themeColor="text2"/>
            <w:lang w:val="zh-CN"/>
          </w:rPr>
          <w:t>ReverseCore_NoteBook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34371"/>
    <w:multiLevelType w:val="hybridMultilevel"/>
    <w:tmpl w:val="2892C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A4BD1"/>
    <w:multiLevelType w:val="hybridMultilevel"/>
    <w:tmpl w:val="EF7A996C"/>
    <w:lvl w:ilvl="0" w:tplc="0E183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2B6A07"/>
    <w:multiLevelType w:val="hybridMultilevel"/>
    <w:tmpl w:val="DBDE802A"/>
    <w:lvl w:ilvl="0" w:tplc="E788F0A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CA04D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45F521E"/>
    <w:multiLevelType w:val="hybridMultilevel"/>
    <w:tmpl w:val="D09C8470"/>
    <w:lvl w:ilvl="0" w:tplc="1B3EA2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271F8C"/>
    <w:multiLevelType w:val="hybridMultilevel"/>
    <w:tmpl w:val="41523668"/>
    <w:lvl w:ilvl="0" w:tplc="47B09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BDF0FC5"/>
    <w:multiLevelType w:val="multilevel"/>
    <w:tmpl w:val="6FE634BC"/>
    <w:lvl w:ilvl="0">
      <w:start w:val="1"/>
      <w:numFmt w:val="chineseCountingThousand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BE09A3"/>
    <w:multiLevelType w:val="multilevel"/>
    <w:tmpl w:val="2CF6350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0D1C2833"/>
    <w:multiLevelType w:val="hybridMultilevel"/>
    <w:tmpl w:val="EE409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D831655"/>
    <w:multiLevelType w:val="hybridMultilevel"/>
    <w:tmpl w:val="D6BA40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08A2804"/>
    <w:multiLevelType w:val="hybridMultilevel"/>
    <w:tmpl w:val="7F72C00C"/>
    <w:lvl w:ilvl="0" w:tplc="431E46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5300B6A"/>
    <w:multiLevelType w:val="hybridMultilevel"/>
    <w:tmpl w:val="450E962E"/>
    <w:lvl w:ilvl="0" w:tplc="938E35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AEF04FA"/>
    <w:multiLevelType w:val="hybridMultilevel"/>
    <w:tmpl w:val="3606D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27E73D4"/>
    <w:multiLevelType w:val="hybridMultilevel"/>
    <w:tmpl w:val="384E66BC"/>
    <w:lvl w:ilvl="0" w:tplc="AE70A0D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E71FA5"/>
    <w:multiLevelType w:val="multilevel"/>
    <w:tmpl w:val="E93E86C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25D51BC8"/>
    <w:multiLevelType w:val="hybridMultilevel"/>
    <w:tmpl w:val="BC547828"/>
    <w:lvl w:ilvl="0" w:tplc="1EA05D9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6C51939"/>
    <w:multiLevelType w:val="hybridMultilevel"/>
    <w:tmpl w:val="FCFA9A06"/>
    <w:lvl w:ilvl="0" w:tplc="98F8D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7483798"/>
    <w:multiLevelType w:val="hybridMultilevel"/>
    <w:tmpl w:val="E6AA875A"/>
    <w:lvl w:ilvl="0" w:tplc="3F62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94A3A5F"/>
    <w:multiLevelType w:val="hybridMultilevel"/>
    <w:tmpl w:val="2D3A5B84"/>
    <w:lvl w:ilvl="0" w:tplc="677C633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9CD6635"/>
    <w:multiLevelType w:val="hybridMultilevel"/>
    <w:tmpl w:val="81FC08B6"/>
    <w:lvl w:ilvl="0" w:tplc="07E092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F657C2F"/>
    <w:multiLevelType w:val="multilevel"/>
    <w:tmpl w:val="9BD01B54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2F8C44B3"/>
    <w:multiLevelType w:val="hybridMultilevel"/>
    <w:tmpl w:val="DD42A932"/>
    <w:lvl w:ilvl="0" w:tplc="16168EDA">
      <w:start w:val="10"/>
      <w:numFmt w:val="decimal"/>
      <w:lvlText w:val="注"/>
      <w:lvlJc w:val="left"/>
      <w:pPr>
        <w:ind w:left="4170" w:hanging="4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2D8381E"/>
    <w:multiLevelType w:val="multilevel"/>
    <w:tmpl w:val="D9447FD6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396E5F22"/>
    <w:multiLevelType w:val="hybridMultilevel"/>
    <w:tmpl w:val="DA06BA5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5">
    <w:nsid w:val="39CF77CD"/>
    <w:multiLevelType w:val="multilevel"/>
    <w:tmpl w:val="8D6496B0"/>
    <w:lvl w:ilvl="0">
      <w:start w:val="1"/>
      <w:numFmt w:val="chineseCountingThousand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A49335B"/>
    <w:multiLevelType w:val="multilevel"/>
    <w:tmpl w:val="66A08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3D692D6B"/>
    <w:multiLevelType w:val="hybridMultilevel"/>
    <w:tmpl w:val="3A9830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0540737"/>
    <w:multiLevelType w:val="multilevel"/>
    <w:tmpl w:val="1DC8CA58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411C1AB8"/>
    <w:multiLevelType w:val="hybridMultilevel"/>
    <w:tmpl w:val="B69C24E0"/>
    <w:lvl w:ilvl="0" w:tplc="2B5A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15B7E04"/>
    <w:multiLevelType w:val="hybridMultilevel"/>
    <w:tmpl w:val="7408E5FC"/>
    <w:lvl w:ilvl="0" w:tplc="63D2D2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20C76F6"/>
    <w:multiLevelType w:val="hybridMultilevel"/>
    <w:tmpl w:val="E7E6F88C"/>
    <w:lvl w:ilvl="0" w:tplc="11925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D3C3DC3"/>
    <w:multiLevelType w:val="hybridMultilevel"/>
    <w:tmpl w:val="450E962E"/>
    <w:lvl w:ilvl="0" w:tplc="938E35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E153D2A"/>
    <w:multiLevelType w:val="hybridMultilevel"/>
    <w:tmpl w:val="DECE11D0"/>
    <w:lvl w:ilvl="0" w:tplc="CC2E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30C2C5B"/>
    <w:multiLevelType w:val="hybridMultilevel"/>
    <w:tmpl w:val="AF9ED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760D4E"/>
    <w:multiLevelType w:val="hybridMultilevel"/>
    <w:tmpl w:val="7F0EE2D4"/>
    <w:lvl w:ilvl="0" w:tplc="9CFAD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F229C9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E29E6AB4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550325F"/>
    <w:multiLevelType w:val="hybridMultilevel"/>
    <w:tmpl w:val="031A4038"/>
    <w:lvl w:ilvl="0" w:tplc="FA3C7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D05F6E">
      <w:numFmt w:val="none"/>
      <w:lvlText w:val=""/>
      <w:lvlJc w:val="left"/>
      <w:pPr>
        <w:tabs>
          <w:tab w:val="num" w:pos="360"/>
        </w:tabs>
      </w:pPr>
    </w:lvl>
    <w:lvl w:ilvl="2" w:tplc="69F2E7EC">
      <w:numFmt w:val="none"/>
      <w:lvlText w:val=""/>
      <w:lvlJc w:val="left"/>
      <w:pPr>
        <w:tabs>
          <w:tab w:val="num" w:pos="360"/>
        </w:tabs>
      </w:pPr>
    </w:lvl>
    <w:lvl w:ilvl="3" w:tplc="DBB0A470">
      <w:numFmt w:val="none"/>
      <w:lvlText w:val=""/>
      <w:lvlJc w:val="left"/>
      <w:pPr>
        <w:tabs>
          <w:tab w:val="num" w:pos="360"/>
        </w:tabs>
      </w:pPr>
    </w:lvl>
    <w:lvl w:ilvl="4" w:tplc="09267190">
      <w:numFmt w:val="none"/>
      <w:lvlText w:val=""/>
      <w:lvlJc w:val="left"/>
      <w:pPr>
        <w:tabs>
          <w:tab w:val="num" w:pos="360"/>
        </w:tabs>
      </w:pPr>
    </w:lvl>
    <w:lvl w:ilvl="5" w:tplc="FCF28080">
      <w:numFmt w:val="none"/>
      <w:lvlText w:val=""/>
      <w:lvlJc w:val="left"/>
      <w:pPr>
        <w:tabs>
          <w:tab w:val="num" w:pos="360"/>
        </w:tabs>
      </w:pPr>
    </w:lvl>
    <w:lvl w:ilvl="6" w:tplc="3ED03890">
      <w:numFmt w:val="none"/>
      <w:lvlText w:val=""/>
      <w:lvlJc w:val="left"/>
      <w:pPr>
        <w:tabs>
          <w:tab w:val="num" w:pos="360"/>
        </w:tabs>
      </w:pPr>
    </w:lvl>
    <w:lvl w:ilvl="7" w:tplc="33AE038E">
      <w:numFmt w:val="none"/>
      <w:lvlText w:val=""/>
      <w:lvlJc w:val="left"/>
      <w:pPr>
        <w:tabs>
          <w:tab w:val="num" w:pos="360"/>
        </w:tabs>
      </w:pPr>
    </w:lvl>
    <w:lvl w:ilvl="8" w:tplc="A8AA169E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59D048F7"/>
    <w:multiLevelType w:val="hybridMultilevel"/>
    <w:tmpl w:val="83CA7338"/>
    <w:lvl w:ilvl="0" w:tplc="D5581A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C4279B"/>
    <w:multiLevelType w:val="hybridMultilevel"/>
    <w:tmpl w:val="2528E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801FB2"/>
    <w:multiLevelType w:val="hybridMultilevel"/>
    <w:tmpl w:val="F5AC858A"/>
    <w:lvl w:ilvl="0" w:tplc="76E25DEC">
      <w:start w:val="1"/>
      <w:numFmt w:val="decimal"/>
      <w:lvlText w:val="%1)"/>
      <w:lvlJc w:val="left"/>
      <w:pPr>
        <w:ind w:left="840" w:hanging="420"/>
      </w:pPr>
      <w:rPr>
        <w:rFonts w:asciiTheme="minorEastAsia" w:eastAsiaTheme="minorEastAsia" w:hAnsiTheme="minorEastAsia"/>
        <w:b w:val="0"/>
        <w:sz w:val="21"/>
        <w:szCs w:val="21"/>
      </w:rPr>
    </w:lvl>
    <w:lvl w:ilvl="1" w:tplc="42EE007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76D0A6D"/>
    <w:multiLevelType w:val="hybridMultilevel"/>
    <w:tmpl w:val="61042D9E"/>
    <w:lvl w:ilvl="0" w:tplc="405E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E678EF"/>
    <w:multiLevelType w:val="hybridMultilevel"/>
    <w:tmpl w:val="7F0EE2D4"/>
    <w:lvl w:ilvl="0" w:tplc="9CFAD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F229C9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E29E6AB4">
      <w:start w:val="1"/>
      <w:numFmt w:val="lowerLetter"/>
      <w:lvlText w:val="%3."/>
      <w:lvlJc w:val="left"/>
      <w:pPr>
        <w:ind w:left="126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D275D4"/>
    <w:multiLevelType w:val="hybridMultilevel"/>
    <w:tmpl w:val="54FCA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EEE5EDB"/>
    <w:multiLevelType w:val="hybridMultilevel"/>
    <w:tmpl w:val="3200A086"/>
    <w:lvl w:ilvl="0" w:tplc="21144E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7C8077A"/>
    <w:multiLevelType w:val="hybridMultilevel"/>
    <w:tmpl w:val="D09C8470"/>
    <w:lvl w:ilvl="0" w:tplc="1B3EA2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FE0069"/>
    <w:multiLevelType w:val="hybridMultilevel"/>
    <w:tmpl w:val="D09C8470"/>
    <w:lvl w:ilvl="0" w:tplc="1B3EA2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523CF1"/>
    <w:multiLevelType w:val="hybridMultilevel"/>
    <w:tmpl w:val="45BA62AA"/>
    <w:lvl w:ilvl="0" w:tplc="677C633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36"/>
  </w:num>
  <w:num w:numId="3">
    <w:abstractNumId w:val="45"/>
  </w:num>
  <w:num w:numId="4">
    <w:abstractNumId w:val="5"/>
  </w:num>
  <w:num w:numId="5">
    <w:abstractNumId w:val="44"/>
  </w:num>
  <w:num w:numId="6">
    <w:abstractNumId w:val="0"/>
  </w:num>
  <w:num w:numId="7">
    <w:abstractNumId w:val="21"/>
  </w:num>
  <w:num w:numId="8">
    <w:abstractNumId w:val="42"/>
  </w:num>
  <w:num w:numId="9">
    <w:abstractNumId w:val="9"/>
  </w:num>
  <w:num w:numId="10">
    <w:abstractNumId w:val="24"/>
  </w:num>
  <w:num w:numId="11">
    <w:abstractNumId w:val="35"/>
  </w:num>
  <w:num w:numId="12">
    <w:abstractNumId w:val="41"/>
  </w:num>
  <w:num w:numId="13">
    <w:abstractNumId w:val="7"/>
  </w:num>
  <w:num w:numId="14">
    <w:abstractNumId w:val="15"/>
  </w:num>
  <w:num w:numId="15">
    <w:abstractNumId w:val="28"/>
  </w:num>
  <w:num w:numId="16">
    <w:abstractNumId w:val="27"/>
  </w:num>
  <w:num w:numId="17">
    <w:abstractNumId w:val="37"/>
  </w:num>
  <w:num w:numId="18">
    <w:abstractNumId w:val="26"/>
  </w:num>
  <w:num w:numId="19">
    <w:abstractNumId w:val="16"/>
  </w:num>
  <w:num w:numId="20">
    <w:abstractNumId w:val="25"/>
  </w:num>
  <w:num w:numId="21">
    <w:abstractNumId w:val="8"/>
  </w:num>
  <w:num w:numId="22">
    <w:abstractNumId w:val="34"/>
  </w:num>
  <w:num w:numId="23">
    <w:abstractNumId w:val="38"/>
  </w:num>
  <w:num w:numId="24">
    <w:abstractNumId w:val="14"/>
  </w:num>
  <w:num w:numId="25">
    <w:abstractNumId w:val="32"/>
  </w:num>
  <w:num w:numId="26">
    <w:abstractNumId w:val="1"/>
  </w:num>
  <w:num w:numId="27">
    <w:abstractNumId w:val="33"/>
  </w:num>
  <w:num w:numId="28">
    <w:abstractNumId w:val="39"/>
  </w:num>
  <w:num w:numId="29">
    <w:abstractNumId w:val="13"/>
  </w:num>
  <w:num w:numId="30">
    <w:abstractNumId w:val="3"/>
  </w:num>
  <w:num w:numId="31">
    <w:abstractNumId w:val="10"/>
  </w:num>
  <w:num w:numId="32">
    <w:abstractNumId w:val="46"/>
  </w:num>
  <w:num w:numId="33">
    <w:abstractNumId w:val="12"/>
  </w:num>
  <w:num w:numId="34">
    <w:abstractNumId w:val="19"/>
  </w:num>
  <w:num w:numId="35">
    <w:abstractNumId w:val="8"/>
  </w:num>
  <w:num w:numId="36">
    <w:abstractNumId w:val="8"/>
  </w:num>
  <w:num w:numId="37">
    <w:abstractNumId w:val="22"/>
  </w:num>
  <w:num w:numId="38">
    <w:abstractNumId w:val="4"/>
  </w:num>
  <w:num w:numId="39">
    <w:abstractNumId w:val="6"/>
  </w:num>
  <w:num w:numId="40">
    <w:abstractNumId w:val="17"/>
  </w:num>
  <w:num w:numId="41">
    <w:abstractNumId w:val="11"/>
  </w:num>
  <w:num w:numId="42">
    <w:abstractNumId w:val="20"/>
  </w:num>
  <w:num w:numId="43">
    <w:abstractNumId w:val="18"/>
  </w:num>
  <w:num w:numId="44">
    <w:abstractNumId w:val="2"/>
  </w:num>
  <w:num w:numId="45">
    <w:abstractNumId w:val="43"/>
  </w:num>
  <w:num w:numId="46">
    <w:abstractNumId w:val="30"/>
  </w:num>
  <w:num w:numId="47">
    <w:abstractNumId w:val="31"/>
  </w:num>
  <w:num w:numId="48">
    <w:abstractNumId w:val="4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58"/>
    <w:rsid w:val="00001921"/>
    <w:rsid w:val="000034BE"/>
    <w:rsid w:val="00003951"/>
    <w:rsid w:val="00011968"/>
    <w:rsid w:val="000134BD"/>
    <w:rsid w:val="00016CFE"/>
    <w:rsid w:val="00025A37"/>
    <w:rsid w:val="000269EC"/>
    <w:rsid w:val="00030E43"/>
    <w:rsid w:val="00031230"/>
    <w:rsid w:val="000316E3"/>
    <w:rsid w:val="00035A28"/>
    <w:rsid w:val="00036967"/>
    <w:rsid w:val="0003775A"/>
    <w:rsid w:val="00041E9B"/>
    <w:rsid w:val="00045D65"/>
    <w:rsid w:val="00054B7E"/>
    <w:rsid w:val="000627BC"/>
    <w:rsid w:val="0006292B"/>
    <w:rsid w:val="00062969"/>
    <w:rsid w:val="0006706E"/>
    <w:rsid w:val="00073325"/>
    <w:rsid w:val="000739E7"/>
    <w:rsid w:val="00075C54"/>
    <w:rsid w:val="00081824"/>
    <w:rsid w:val="000822EE"/>
    <w:rsid w:val="00082D40"/>
    <w:rsid w:val="00083143"/>
    <w:rsid w:val="000849DC"/>
    <w:rsid w:val="00087A61"/>
    <w:rsid w:val="000916F4"/>
    <w:rsid w:val="000A0403"/>
    <w:rsid w:val="000A0640"/>
    <w:rsid w:val="000A2FE1"/>
    <w:rsid w:val="000A3A56"/>
    <w:rsid w:val="000C0603"/>
    <w:rsid w:val="000C7871"/>
    <w:rsid w:val="000D716B"/>
    <w:rsid w:val="000E011A"/>
    <w:rsid w:val="000E1093"/>
    <w:rsid w:val="000E2667"/>
    <w:rsid w:val="000E44C5"/>
    <w:rsid w:val="000E7122"/>
    <w:rsid w:val="000F4E8C"/>
    <w:rsid w:val="0010136A"/>
    <w:rsid w:val="00102F77"/>
    <w:rsid w:val="00104399"/>
    <w:rsid w:val="00111C9A"/>
    <w:rsid w:val="001134C0"/>
    <w:rsid w:val="0011508A"/>
    <w:rsid w:val="0012584C"/>
    <w:rsid w:val="001307B6"/>
    <w:rsid w:val="001377F8"/>
    <w:rsid w:val="001411EE"/>
    <w:rsid w:val="00141EB6"/>
    <w:rsid w:val="00145336"/>
    <w:rsid w:val="001463E4"/>
    <w:rsid w:val="00160705"/>
    <w:rsid w:val="001643B1"/>
    <w:rsid w:val="001728E5"/>
    <w:rsid w:val="00172FAD"/>
    <w:rsid w:val="00174E37"/>
    <w:rsid w:val="00175284"/>
    <w:rsid w:val="0017547D"/>
    <w:rsid w:val="00175516"/>
    <w:rsid w:val="0017788D"/>
    <w:rsid w:val="0019226A"/>
    <w:rsid w:val="00194573"/>
    <w:rsid w:val="001A02DD"/>
    <w:rsid w:val="001A131D"/>
    <w:rsid w:val="001A47EB"/>
    <w:rsid w:val="001A6980"/>
    <w:rsid w:val="001A7594"/>
    <w:rsid w:val="001B3CC0"/>
    <w:rsid w:val="001C2B43"/>
    <w:rsid w:val="001C3DF5"/>
    <w:rsid w:val="001C4C59"/>
    <w:rsid w:val="001D05B6"/>
    <w:rsid w:val="001D4289"/>
    <w:rsid w:val="001D42EA"/>
    <w:rsid w:val="001D55D5"/>
    <w:rsid w:val="001E34DD"/>
    <w:rsid w:val="001E3A54"/>
    <w:rsid w:val="001E464B"/>
    <w:rsid w:val="001E485B"/>
    <w:rsid w:val="001E7487"/>
    <w:rsid w:val="001F4EEA"/>
    <w:rsid w:val="001F5721"/>
    <w:rsid w:val="00202BF9"/>
    <w:rsid w:val="00205211"/>
    <w:rsid w:val="00207A40"/>
    <w:rsid w:val="00207F85"/>
    <w:rsid w:val="00210B12"/>
    <w:rsid w:val="00214ED0"/>
    <w:rsid w:val="00217B65"/>
    <w:rsid w:val="00227CD6"/>
    <w:rsid w:val="002320E4"/>
    <w:rsid w:val="0023694E"/>
    <w:rsid w:val="00243845"/>
    <w:rsid w:val="00254EE1"/>
    <w:rsid w:val="00257A70"/>
    <w:rsid w:val="00257E91"/>
    <w:rsid w:val="00260106"/>
    <w:rsid w:val="00261A03"/>
    <w:rsid w:val="0026716E"/>
    <w:rsid w:val="00270F96"/>
    <w:rsid w:val="00272244"/>
    <w:rsid w:val="00274FE8"/>
    <w:rsid w:val="00280E27"/>
    <w:rsid w:val="00282177"/>
    <w:rsid w:val="00282310"/>
    <w:rsid w:val="00282F1D"/>
    <w:rsid w:val="00283B02"/>
    <w:rsid w:val="00290A0D"/>
    <w:rsid w:val="00292A8D"/>
    <w:rsid w:val="00297976"/>
    <w:rsid w:val="00297DDF"/>
    <w:rsid w:val="002A2550"/>
    <w:rsid w:val="002B140B"/>
    <w:rsid w:val="002B384A"/>
    <w:rsid w:val="002B633B"/>
    <w:rsid w:val="002B7020"/>
    <w:rsid w:val="002C013F"/>
    <w:rsid w:val="002C3A04"/>
    <w:rsid w:val="002D1F3A"/>
    <w:rsid w:val="002D6421"/>
    <w:rsid w:val="002D7E8F"/>
    <w:rsid w:val="002E6823"/>
    <w:rsid w:val="002E78E1"/>
    <w:rsid w:val="002F28C7"/>
    <w:rsid w:val="00303BAE"/>
    <w:rsid w:val="00307630"/>
    <w:rsid w:val="00312361"/>
    <w:rsid w:val="00313671"/>
    <w:rsid w:val="00315D51"/>
    <w:rsid w:val="0033134F"/>
    <w:rsid w:val="00335037"/>
    <w:rsid w:val="003369EA"/>
    <w:rsid w:val="00337E5C"/>
    <w:rsid w:val="0034297C"/>
    <w:rsid w:val="00342A29"/>
    <w:rsid w:val="00345229"/>
    <w:rsid w:val="00355010"/>
    <w:rsid w:val="0035642C"/>
    <w:rsid w:val="00356A03"/>
    <w:rsid w:val="0035737E"/>
    <w:rsid w:val="00364B23"/>
    <w:rsid w:val="00366779"/>
    <w:rsid w:val="00367761"/>
    <w:rsid w:val="0037041D"/>
    <w:rsid w:val="00371DE7"/>
    <w:rsid w:val="003738E3"/>
    <w:rsid w:val="00373AEF"/>
    <w:rsid w:val="00373B6B"/>
    <w:rsid w:val="003809EE"/>
    <w:rsid w:val="00381D30"/>
    <w:rsid w:val="00383D93"/>
    <w:rsid w:val="00387F06"/>
    <w:rsid w:val="003911A8"/>
    <w:rsid w:val="00394AF3"/>
    <w:rsid w:val="00397F52"/>
    <w:rsid w:val="003A0557"/>
    <w:rsid w:val="003C00E6"/>
    <w:rsid w:val="003C22DE"/>
    <w:rsid w:val="003D0681"/>
    <w:rsid w:val="003D3358"/>
    <w:rsid w:val="003D40F3"/>
    <w:rsid w:val="003E00A0"/>
    <w:rsid w:val="003E2B9E"/>
    <w:rsid w:val="003F06D0"/>
    <w:rsid w:val="003F440A"/>
    <w:rsid w:val="00400749"/>
    <w:rsid w:val="00405FDD"/>
    <w:rsid w:val="00407664"/>
    <w:rsid w:val="00411634"/>
    <w:rsid w:val="00413294"/>
    <w:rsid w:val="0041469B"/>
    <w:rsid w:val="004163BC"/>
    <w:rsid w:val="0041654B"/>
    <w:rsid w:val="004166D9"/>
    <w:rsid w:val="0041718E"/>
    <w:rsid w:val="00434BC3"/>
    <w:rsid w:val="00435540"/>
    <w:rsid w:val="00435F61"/>
    <w:rsid w:val="004363E9"/>
    <w:rsid w:val="00437DEE"/>
    <w:rsid w:val="00437E3D"/>
    <w:rsid w:val="00443449"/>
    <w:rsid w:val="00452165"/>
    <w:rsid w:val="00453299"/>
    <w:rsid w:val="004533E6"/>
    <w:rsid w:val="004534A3"/>
    <w:rsid w:val="00453AE1"/>
    <w:rsid w:val="004578F8"/>
    <w:rsid w:val="00457B3D"/>
    <w:rsid w:val="00461A66"/>
    <w:rsid w:val="00465DE0"/>
    <w:rsid w:val="00471112"/>
    <w:rsid w:val="00471776"/>
    <w:rsid w:val="00472162"/>
    <w:rsid w:val="0047651C"/>
    <w:rsid w:val="0047695F"/>
    <w:rsid w:val="0048221B"/>
    <w:rsid w:val="00493132"/>
    <w:rsid w:val="0049423F"/>
    <w:rsid w:val="004A03D0"/>
    <w:rsid w:val="004A3660"/>
    <w:rsid w:val="004A4AA5"/>
    <w:rsid w:val="004A6BA9"/>
    <w:rsid w:val="004B2FB8"/>
    <w:rsid w:val="004B3FE1"/>
    <w:rsid w:val="004B4AF7"/>
    <w:rsid w:val="004B75EE"/>
    <w:rsid w:val="004C0A80"/>
    <w:rsid w:val="004C15FB"/>
    <w:rsid w:val="004C17D1"/>
    <w:rsid w:val="004C5510"/>
    <w:rsid w:val="004C59C6"/>
    <w:rsid w:val="004C6D5D"/>
    <w:rsid w:val="004C6FCD"/>
    <w:rsid w:val="004E5641"/>
    <w:rsid w:val="004E7DF9"/>
    <w:rsid w:val="004F2857"/>
    <w:rsid w:val="004F38FC"/>
    <w:rsid w:val="004F461B"/>
    <w:rsid w:val="004F49FD"/>
    <w:rsid w:val="004F588E"/>
    <w:rsid w:val="004F6392"/>
    <w:rsid w:val="004F7F6C"/>
    <w:rsid w:val="0050152B"/>
    <w:rsid w:val="00513446"/>
    <w:rsid w:val="005226EA"/>
    <w:rsid w:val="00522AA4"/>
    <w:rsid w:val="0052397B"/>
    <w:rsid w:val="00532287"/>
    <w:rsid w:val="00533DEC"/>
    <w:rsid w:val="00535286"/>
    <w:rsid w:val="00535B3A"/>
    <w:rsid w:val="005368D3"/>
    <w:rsid w:val="00545FE7"/>
    <w:rsid w:val="005561B5"/>
    <w:rsid w:val="005635E3"/>
    <w:rsid w:val="005636C4"/>
    <w:rsid w:val="00570E8E"/>
    <w:rsid w:val="00572292"/>
    <w:rsid w:val="00575D87"/>
    <w:rsid w:val="00576E4E"/>
    <w:rsid w:val="00577C45"/>
    <w:rsid w:val="005900EE"/>
    <w:rsid w:val="00590A11"/>
    <w:rsid w:val="00592E54"/>
    <w:rsid w:val="00594D5D"/>
    <w:rsid w:val="00595603"/>
    <w:rsid w:val="0059610F"/>
    <w:rsid w:val="00596717"/>
    <w:rsid w:val="00596C17"/>
    <w:rsid w:val="005A03A9"/>
    <w:rsid w:val="005A158E"/>
    <w:rsid w:val="005A3CC1"/>
    <w:rsid w:val="005A58F9"/>
    <w:rsid w:val="005C375D"/>
    <w:rsid w:val="005C5B73"/>
    <w:rsid w:val="005D041A"/>
    <w:rsid w:val="005D18BB"/>
    <w:rsid w:val="005D4AF8"/>
    <w:rsid w:val="005D5BA9"/>
    <w:rsid w:val="005D6846"/>
    <w:rsid w:val="005D6EAD"/>
    <w:rsid w:val="00607782"/>
    <w:rsid w:val="00611A0C"/>
    <w:rsid w:val="006148AD"/>
    <w:rsid w:val="0061501D"/>
    <w:rsid w:val="00617400"/>
    <w:rsid w:val="0062312C"/>
    <w:rsid w:val="00626776"/>
    <w:rsid w:val="0063116D"/>
    <w:rsid w:val="00632A96"/>
    <w:rsid w:val="00635116"/>
    <w:rsid w:val="00642961"/>
    <w:rsid w:val="00646C53"/>
    <w:rsid w:val="00646EB5"/>
    <w:rsid w:val="00647E49"/>
    <w:rsid w:val="00651AC7"/>
    <w:rsid w:val="00651E38"/>
    <w:rsid w:val="00653456"/>
    <w:rsid w:val="00654109"/>
    <w:rsid w:val="006546B2"/>
    <w:rsid w:val="00662AAB"/>
    <w:rsid w:val="006702B8"/>
    <w:rsid w:val="00672087"/>
    <w:rsid w:val="00673E0A"/>
    <w:rsid w:val="00676A60"/>
    <w:rsid w:val="00677FD6"/>
    <w:rsid w:val="0068192B"/>
    <w:rsid w:val="00681A56"/>
    <w:rsid w:val="00686CCD"/>
    <w:rsid w:val="00695FE3"/>
    <w:rsid w:val="006A1545"/>
    <w:rsid w:val="006A542D"/>
    <w:rsid w:val="006A6E85"/>
    <w:rsid w:val="006C0316"/>
    <w:rsid w:val="006C2ED1"/>
    <w:rsid w:val="006D1294"/>
    <w:rsid w:val="006D4D43"/>
    <w:rsid w:val="006D6F5F"/>
    <w:rsid w:val="006D7A7D"/>
    <w:rsid w:val="006F4AFA"/>
    <w:rsid w:val="00702942"/>
    <w:rsid w:val="00702AAA"/>
    <w:rsid w:val="00704739"/>
    <w:rsid w:val="00712DA9"/>
    <w:rsid w:val="00715532"/>
    <w:rsid w:val="00717934"/>
    <w:rsid w:val="007206B5"/>
    <w:rsid w:val="00726185"/>
    <w:rsid w:val="00735867"/>
    <w:rsid w:val="00741B01"/>
    <w:rsid w:val="00743A8B"/>
    <w:rsid w:val="00744BA2"/>
    <w:rsid w:val="00754B12"/>
    <w:rsid w:val="007609D8"/>
    <w:rsid w:val="0076411F"/>
    <w:rsid w:val="00764308"/>
    <w:rsid w:val="00771F7B"/>
    <w:rsid w:val="007742CD"/>
    <w:rsid w:val="00774B1E"/>
    <w:rsid w:val="00775DD3"/>
    <w:rsid w:val="0078226E"/>
    <w:rsid w:val="00784705"/>
    <w:rsid w:val="007850F1"/>
    <w:rsid w:val="007854DB"/>
    <w:rsid w:val="007901EC"/>
    <w:rsid w:val="00794922"/>
    <w:rsid w:val="007A4FB8"/>
    <w:rsid w:val="007B4F7E"/>
    <w:rsid w:val="007C355C"/>
    <w:rsid w:val="007D3093"/>
    <w:rsid w:val="007D3E74"/>
    <w:rsid w:val="007D7592"/>
    <w:rsid w:val="007E1375"/>
    <w:rsid w:val="007E5D60"/>
    <w:rsid w:val="007E643C"/>
    <w:rsid w:val="007E67EE"/>
    <w:rsid w:val="00801635"/>
    <w:rsid w:val="00805B9B"/>
    <w:rsid w:val="00806A68"/>
    <w:rsid w:val="0081474B"/>
    <w:rsid w:val="00814BEA"/>
    <w:rsid w:val="00816C79"/>
    <w:rsid w:val="008170D2"/>
    <w:rsid w:val="00817CC6"/>
    <w:rsid w:val="008201E6"/>
    <w:rsid w:val="00822E40"/>
    <w:rsid w:val="00823E6A"/>
    <w:rsid w:val="00833A39"/>
    <w:rsid w:val="008366AB"/>
    <w:rsid w:val="00840D46"/>
    <w:rsid w:val="00857170"/>
    <w:rsid w:val="008572A9"/>
    <w:rsid w:val="0086021E"/>
    <w:rsid w:val="0087467E"/>
    <w:rsid w:val="00881737"/>
    <w:rsid w:val="00885A7F"/>
    <w:rsid w:val="00886966"/>
    <w:rsid w:val="00891313"/>
    <w:rsid w:val="00893760"/>
    <w:rsid w:val="00895F2C"/>
    <w:rsid w:val="008A6414"/>
    <w:rsid w:val="008A6D50"/>
    <w:rsid w:val="008B0254"/>
    <w:rsid w:val="008B2295"/>
    <w:rsid w:val="008B5956"/>
    <w:rsid w:val="008B69AB"/>
    <w:rsid w:val="008B7042"/>
    <w:rsid w:val="008C5E9C"/>
    <w:rsid w:val="008C6030"/>
    <w:rsid w:val="008D27E0"/>
    <w:rsid w:val="008D32D6"/>
    <w:rsid w:val="008D375D"/>
    <w:rsid w:val="008D4B40"/>
    <w:rsid w:val="008D4B7F"/>
    <w:rsid w:val="008D6D56"/>
    <w:rsid w:val="008E1C57"/>
    <w:rsid w:val="008E6990"/>
    <w:rsid w:val="008F0211"/>
    <w:rsid w:val="008F29F4"/>
    <w:rsid w:val="008F3D05"/>
    <w:rsid w:val="008F5869"/>
    <w:rsid w:val="008F5BE6"/>
    <w:rsid w:val="008F6493"/>
    <w:rsid w:val="00900497"/>
    <w:rsid w:val="00900DCB"/>
    <w:rsid w:val="00902738"/>
    <w:rsid w:val="00902EB9"/>
    <w:rsid w:val="009051B5"/>
    <w:rsid w:val="00905451"/>
    <w:rsid w:val="00906587"/>
    <w:rsid w:val="00920365"/>
    <w:rsid w:val="00922364"/>
    <w:rsid w:val="00925672"/>
    <w:rsid w:val="00932CDA"/>
    <w:rsid w:val="00941D8F"/>
    <w:rsid w:val="00943161"/>
    <w:rsid w:val="009433B3"/>
    <w:rsid w:val="0095406F"/>
    <w:rsid w:val="00962EB6"/>
    <w:rsid w:val="00963DE0"/>
    <w:rsid w:val="00967388"/>
    <w:rsid w:val="0097327F"/>
    <w:rsid w:val="00981168"/>
    <w:rsid w:val="00982ACE"/>
    <w:rsid w:val="0098300C"/>
    <w:rsid w:val="00984FFB"/>
    <w:rsid w:val="00986137"/>
    <w:rsid w:val="00987F71"/>
    <w:rsid w:val="009911D6"/>
    <w:rsid w:val="009947E8"/>
    <w:rsid w:val="009A0D71"/>
    <w:rsid w:val="009A1221"/>
    <w:rsid w:val="009A4B73"/>
    <w:rsid w:val="009A6092"/>
    <w:rsid w:val="009B59AE"/>
    <w:rsid w:val="009B7F29"/>
    <w:rsid w:val="009C199A"/>
    <w:rsid w:val="009C27C5"/>
    <w:rsid w:val="009C2968"/>
    <w:rsid w:val="009C2FD1"/>
    <w:rsid w:val="009C373A"/>
    <w:rsid w:val="009C5637"/>
    <w:rsid w:val="009D0351"/>
    <w:rsid w:val="009D0A95"/>
    <w:rsid w:val="009D4014"/>
    <w:rsid w:val="009D5C41"/>
    <w:rsid w:val="009D6465"/>
    <w:rsid w:val="009E330C"/>
    <w:rsid w:val="009E490B"/>
    <w:rsid w:val="009E4E91"/>
    <w:rsid w:val="009E6D82"/>
    <w:rsid w:val="009E6DCD"/>
    <w:rsid w:val="009F36ED"/>
    <w:rsid w:val="00A00696"/>
    <w:rsid w:val="00A00CE0"/>
    <w:rsid w:val="00A02DC4"/>
    <w:rsid w:val="00A06B14"/>
    <w:rsid w:val="00A10559"/>
    <w:rsid w:val="00A13559"/>
    <w:rsid w:val="00A15E9F"/>
    <w:rsid w:val="00A20054"/>
    <w:rsid w:val="00A24DEA"/>
    <w:rsid w:val="00A26D0F"/>
    <w:rsid w:val="00A30A47"/>
    <w:rsid w:val="00A329AC"/>
    <w:rsid w:val="00A44D18"/>
    <w:rsid w:val="00A52154"/>
    <w:rsid w:val="00A52928"/>
    <w:rsid w:val="00A52C2E"/>
    <w:rsid w:val="00A5494A"/>
    <w:rsid w:val="00A5541E"/>
    <w:rsid w:val="00A60697"/>
    <w:rsid w:val="00A6371D"/>
    <w:rsid w:val="00A654CB"/>
    <w:rsid w:val="00A65637"/>
    <w:rsid w:val="00A6605B"/>
    <w:rsid w:val="00A6748F"/>
    <w:rsid w:val="00A73E7A"/>
    <w:rsid w:val="00A74525"/>
    <w:rsid w:val="00A74B02"/>
    <w:rsid w:val="00A77B79"/>
    <w:rsid w:val="00A80A71"/>
    <w:rsid w:val="00A84F62"/>
    <w:rsid w:val="00A9569B"/>
    <w:rsid w:val="00AA03B9"/>
    <w:rsid w:val="00AA04AB"/>
    <w:rsid w:val="00AA1F17"/>
    <w:rsid w:val="00AA2E1E"/>
    <w:rsid w:val="00AA4F0A"/>
    <w:rsid w:val="00AB3008"/>
    <w:rsid w:val="00AB6AE6"/>
    <w:rsid w:val="00AC067A"/>
    <w:rsid w:val="00AC0F84"/>
    <w:rsid w:val="00AC1168"/>
    <w:rsid w:val="00AC211B"/>
    <w:rsid w:val="00AC714A"/>
    <w:rsid w:val="00AD23F0"/>
    <w:rsid w:val="00AD2A82"/>
    <w:rsid w:val="00AD2D12"/>
    <w:rsid w:val="00AD45CF"/>
    <w:rsid w:val="00AE197F"/>
    <w:rsid w:val="00AE79B4"/>
    <w:rsid w:val="00AF0029"/>
    <w:rsid w:val="00AF5AD8"/>
    <w:rsid w:val="00AF5F26"/>
    <w:rsid w:val="00AF7288"/>
    <w:rsid w:val="00B002C5"/>
    <w:rsid w:val="00B02198"/>
    <w:rsid w:val="00B07F33"/>
    <w:rsid w:val="00B1470B"/>
    <w:rsid w:val="00B16C58"/>
    <w:rsid w:val="00B21A74"/>
    <w:rsid w:val="00B21EE7"/>
    <w:rsid w:val="00B22FE8"/>
    <w:rsid w:val="00B2338A"/>
    <w:rsid w:val="00B25B4D"/>
    <w:rsid w:val="00B263E2"/>
    <w:rsid w:val="00B342C9"/>
    <w:rsid w:val="00B34793"/>
    <w:rsid w:val="00B43FB0"/>
    <w:rsid w:val="00B45BB6"/>
    <w:rsid w:val="00B5799C"/>
    <w:rsid w:val="00B60793"/>
    <w:rsid w:val="00B61D91"/>
    <w:rsid w:val="00B6257E"/>
    <w:rsid w:val="00B724FF"/>
    <w:rsid w:val="00B741E5"/>
    <w:rsid w:val="00B82D53"/>
    <w:rsid w:val="00B83FD8"/>
    <w:rsid w:val="00B8537D"/>
    <w:rsid w:val="00B85A17"/>
    <w:rsid w:val="00B8688C"/>
    <w:rsid w:val="00B917A9"/>
    <w:rsid w:val="00B9464E"/>
    <w:rsid w:val="00B97082"/>
    <w:rsid w:val="00B970A9"/>
    <w:rsid w:val="00BB25DB"/>
    <w:rsid w:val="00BB3794"/>
    <w:rsid w:val="00BB6A53"/>
    <w:rsid w:val="00BB6CB4"/>
    <w:rsid w:val="00BC7355"/>
    <w:rsid w:val="00BD0B15"/>
    <w:rsid w:val="00BD2B00"/>
    <w:rsid w:val="00BD3084"/>
    <w:rsid w:val="00BD32B3"/>
    <w:rsid w:val="00BD5688"/>
    <w:rsid w:val="00BD70CE"/>
    <w:rsid w:val="00BE1995"/>
    <w:rsid w:val="00BE1AFB"/>
    <w:rsid w:val="00BE4191"/>
    <w:rsid w:val="00BE68AE"/>
    <w:rsid w:val="00BE6CD4"/>
    <w:rsid w:val="00BF01E8"/>
    <w:rsid w:val="00BF20D0"/>
    <w:rsid w:val="00BF33AC"/>
    <w:rsid w:val="00BF5C40"/>
    <w:rsid w:val="00BF6011"/>
    <w:rsid w:val="00BF6239"/>
    <w:rsid w:val="00BF6FF0"/>
    <w:rsid w:val="00C049E0"/>
    <w:rsid w:val="00C104D3"/>
    <w:rsid w:val="00C13210"/>
    <w:rsid w:val="00C13DCD"/>
    <w:rsid w:val="00C14297"/>
    <w:rsid w:val="00C20F9C"/>
    <w:rsid w:val="00C22554"/>
    <w:rsid w:val="00C239E4"/>
    <w:rsid w:val="00C265B8"/>
    <w:rsid w:val="00C26F3B"/>
    <w:rsid w:val="00C2725D"/>
    <w:rsid w:val="00C27915"/>
    <w:rsid w:val="00C30676"/>
    <w:rsid w:val="00C31435"/>
    <w:rsid w:val="00C318D0"/>
    <w:rsid w:val="00C3405E"/>
    <w:rsid w:val="00C3536F"/>
    <w:rsid w:val="00C36903"/>
    <w:rsid w:val="00C36E89"/>
    <w:rsid w:val="00C42AE5"/>
    <w:rsid w:val="00C441DE"/>
    <w:rsid w:val="00C447CB"/>
    <w:rsid w:val="00C46152"/>
    <w:rsid w:val="00C50031"/>
    <w:rsid w:val="00C5718C"/>
    <w:rsid w:val="00C72ABF"/>
    <w:rsid w:val="00C77739"/>
    <w:rsid w:val="00C84AB3"/>
    <w:rsid w:val="00C85C98"/>
    <w:rsid w:val="00C90B63"/>
    <w:rsid w:val="00C90CF4"/>
    <w:rsid w:val="00C940C2"/>
    <w:rsid w:val="00C97CD0"/>
    <w:rsid w:val="00CA2429"/>
    <w:rsid w:val="00CA3969"/>
    <w:rsid w:val="00CA47BE"/>
    <w:rsid w:val="00CB10AC"/>
    <w:rsid w:val="00CB452C"/>
    <w:rsid w:val="00CB4E24"/>
    <w:rsid w:val="00CC0207"/>
    <w:rsid w:val="00CC4356"/>
    <w:rsid w:val="00CC60C7"/>
    <w:rsid w:val="00CD06E3"/>
    <w:rsid w:val="00CD2E9B"/>
    <w:rsid w:val="00CD52B2"/>
    <w:rsid w:val="00CE480C"/>
    <w:rsid w:val="00CE646C"/>
    <w:rsid w:val="00CE6EEB"/>
    <w:rsid w:val="00CF30BB"/>
    <w:rsid w:val="00CF6257"/>
    <w:rsid w:val="00CF7A11"/>
    <w:rsid w:val="00D023CE"/>
    <w:rsid w:val="00D0475A"/>
    <w:rsid w:val="00D06284"/>
    <w:rsid w:val="00D1796B"/>
    <w:rsid w:val="00D229E2"/>
    <w:rsid w:val="00D25DF9"/>
    <w:rsid w:val="00D273FB"/>
    <w:rsid w:val="00D45D56"/>
    <w:rsid w:val="00D465DB"/>
    <w:rsid w:val="00D50AE2"/>
    <w:rsid w:val="00D54BBF"/>
    <w:rsid w:val="00D552BD"/>
    <w:rsid w:val="00D6095E"/>
    <w:rsid w:val="00D60B9D"/>
    <w:rsid w:val="00D6428D"/>
    <w:rsid w:val="00D71E1B"/>
    <w:rsid w:val="00D73210"/>
    <w:rsid w:val="00D7394A"/>
    <w:rsid w:val="00D7777B"/>
    <w:rsid w:val="00D80ED9"/>
    <w:rsid w:val="00D838FA"/>
    <w:rsid w:val="00D8448B"/>
    <w:rsid w:val="00D85365"/>
    <w:rsid w:val="00D86A6B"/>
    <w:rsid w:val="00D86E2A"/>
    <w:rsid w:val="00D92FC7"/>
    <w:rsid w:val="00D937E3"/>
    <w:rsid w:val="00D93AB5"/>
    <w:rsid w:val="00D94586"/>
    <w:rsid w:val="00D94F13"/>
    <w:rsid w:val="00DA31BD"/>
    <w:rsid w:val="00DA6705"/>
    <w:rsid w:val="00DA7ABB"/>
    <w:rsid w:val="00DB1B23"/>
    <w:rsid w:val="00DB4256"/>
    <w:rsid w:val="00DB4BFD"/>
    <w:rsid w:val="00DC0FAF"/>
    <w:rsid w:val="00DC3143"/>
    <w:rsid w:val="00DC4AD9"/>
    <w:rsid w:val="00DD3093"/>
    <w:rsid w:val="00DD61D6"/>
    <w:rsid w:val="00DF5A9A"/>
    <w:rsid w:val="00E0085B"/>
    <w:rsid w:val="00E035A1"/>
    <w:rsid w:val="00E0477F"/>
    <w:rsid w:val="00E10B54"/>
    <w:rsid w:val="00E14F2F"/>
    <w:rsid w:val="00E156B3"/>
    <w:rsid w:val="00E20F96"/>
    <w:rsid w:val="00E34DF4"/>
    <w:rsid w:val="00E34FA4"/>
    <w:rsid w:val="00E36A34"/>
    <w:rsid w:val="00E472E6"/>
    <w:rsid w:val="00E50B8C"/>
    <w:rsid w:val="00E51C6D"/>
    <w:rsid w:val="00E56EEE"/>
    <w:rsid w:val="00E57827"/>
    <w:rsid w:val="00E60871"/>
    <w:rsid w:val="00E60B10"/>
    <w:rsid w:val="00E61F67"/>
    <w:rsid w:val="00E67790"/>
    <w:rsid w:val="00E75A0D"/>
    <w:rsid w:val="00E75DB9"/>
    <w:rsid w:val="00E75E68"/>
    <w:rsid w:val="00E873EA"/>
    <w:rsid w:val="00E92138"/>
    <w:rsid w:val="00E97A7C"/>
    <w:rsid w:val="00EA62AA"/>
    <w:rsid w:val="00EA7BD5"/>
    <w:rsid w:val="00EB3ACB"/>
    <w:rsid w:val="00EB48E3"/>
    <w:rsid w:val="00EB645D"/>
    <w:rsid w:val="00EC271E"/>
    <w:rsid w:val="00EC4717"/>
    <w:rsid w:val="00EC4E17"/>
    <w:rsid w:val="00EC798C"/>
    <w:rsid w:val="00EC7F86"/>
    <w:rsid w:val="00ED20D0"/>
    <w:rsid w:val="00ED3075"/>
    <w:rsid w:val="00ED4FE9"/>
    <w:rsid w:val="00EE070C"/>
    <w:rsid w:val="00EE0A37"/>
    <w:rsid w:val="00EE28D9"/>
    <w:rsid w:val="00EE5366"/>
    <w:rsid w:val="00EE6877"/>
    <w:rsid w:val="00EE77C5"/>
    <w:rsid w:val="00EF1744"/>
    <w:rsid w:val="00EF31CB"/>
    <w:rsid w:val="00EF3B81"/>
    <w:rsid w:val="00EF5665"/>
    <w:rsid w:val="00EF6F43"/>
    <w:rsid w:val="00F01293"/>
    <w:rsid w:val="00F03ABB"/>
    <w:rsid w:val="00F12D0E"/>
    <w:rsid w:val="00F13A91"/>
    <w:rsid w:val="00F14D79"/>
    <w:rsid w:val="00F17804"/>
    <w:rsid w:val="00F208CE"/>
    <w:rsid w:val="00F22B7A"/>
    <w:rsid w:val="00F243E2"/>
    <w:rsid w:val="00F245C1"/>
    <w:rsid w:val="00F30071"/>
    <w:rsid w:val="00F420C7"/>
    <w:rsid w:val="00F43D25"/>
    <w:rsid w:val="00F475EE"/>
    <w:rsid w:val="00F52916"/>
    <w:rsid w:val="00F54494"/>
    <w:rsid w:val="00F63F98"/>
    <w:rsid w:val="00F64A22"/>
    <w:rsid w:val="00F658E9"/>
    <w:rsid w:val="00F678A9"/>
    <w:rsid w:val="00F70C81"/>
    <w:rsid w:val="00F71295"/>
    <w:rsid w:val="00F71D69"/>
    <w:rsid w:val="00F71EA1"/>
    <w:rsid w:val="00F774AF"/>
    <w:rsid w:val="00F77F2C"/>
    <w:rsid w:val="00F85B10"/>
    <w:rsid w:val="00F866F0"/>
    <w:rsid w:val="00F92162"/>
    <w:rsid w:val="00F95178"/>
    <w:rsid w:val="00FA4135"/>
    <w:rsid w:val="00FB0F48"/>
    <w:rsid w:val="00FB3C44"/>
    <w:rsid w:val="00FB4809"/>
    <w:rsid w:val="00FB7BA5"/>
    <w:rsid w:val="00FC5F12"/>
    <w:rsid w:val="00FD200E"/>
    <w:rsid w:val="00FD21E2"/>
    <w:rsid w:val="00FD439E"/>
    <w:rsid w:val="00FD4B56"/>
    <w:rsid w:val="00FD5371"/>
    <w:rsid w:val="00FD6DA8"/>
    <w:rsid w:val="00FE2922"/>
    <w:rsid w:val="00FE3C49"/>
    <w:rsid w:val="00FE6E4D"/>
    <w:rsid w:val="00FF1022"/>
    <w:rsid w:val="00FF21EE"/>
    <w:rsid w:val="00FF371E"/>
    <w:rsid w:val="00FF5371"/>
    <w:rsid w:val="00FF5814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804"/>
    <w:pPr>
      <w:widowControl w:val="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next w:val="a"/>
    <w:link w:val="1Char"/>
    <w:autoRedefine/>
    <w:uiPriority w:val="9"/>
    <w:qFormat/>
    <w:rsid w:val="00F17804"/>
    <w:pPr>
      <w:keepNext/>
      <w:keepLines/>
      <w:numPr>
        <w:numId w:val="38"/>
      </w:numPr>
      <w:pBdr>
        <w:bottom w:val="single" w:sz="36" w:space="1" w:color="D9D9D9" w:themeColor="background1" w:themeShade="D9"/>
      </w:pBdr>
      <w:tabs>
        <w:tab w:val="left" w:pos="432"/>
      </w:tabs>
      <w:spacing w:beforeLines="50" w:before="156" w:afterLines="50" w:after="156" w:line="578" w:lineRule="auto"/>
      <w:outlineLvl w:val="0"/>
    </w:pPr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F17804"/>
    <w:pPr>
      <w:keepNext/>
      <w:keepLines/>
      <w:numPr>
        <w:ilvl w:val="1"/>
        <w:numId w:val="38"/>
      </w:numPr>
      <w:spacing w:beforeLines="50" w:before="156" w:afterLines="50" w:after="156" w:line="415" w:lineRule="auto"/>
      <w:outlineLvl w:val="1"/>
    </w:pPr>
    <w:rPr>
      <w:rFonts w:ascii="Times New Roman" w:hAnsi="Cambria"/>
      <w:b/>
      <w:bCs/>
      <w:color w:val="2683C6"/>
      <w:kern w:val="2"/>
      <w:sz w:val="24"/>
      <w:szCs w:val="32"/>
    </w:rPr>
  </w:style>
  <w:style w:type="paragraph" w:styleId="3">
    <w:name w:val="heading 3"/>
    <w:next w:val="a"/>
    <w:link w:val="3Char"/>
    <w:uiPriority w:val="9"/>
    <w:unhideWhenUsed/>
    <w:qFormat/>
    <w:rsid w:val="00F17804"/>
    <w:pPr>
      <w:keepNext/>
      <w:keepLines/>
      <w:numPr>
        <w:ilvl w:val="2"/>
        <w:numId w:val="38"/>
      </w:numPr>
      <w:spacing w:before="260" w:after="260"/>
      <w:outlineLvl w:val="2"/>
    </w:pPr>
    <w:rPr>
      <w:rFonts w:ascii="Times New Roman" w:eastAsia="微软雅黑"/>
      <w:b/>
      <w:bCs/>
      <w:color w:val="1CADE4"/>
      <w:kern w:val="2"/>
      <w:sz w:val="21"/>
      <w:szCs w:val="32"/>
    </w:rPr>
  </w:style>
  <w:style w:type="paragraph" w:styleId="4">
    <w:name w:val="heading 4"/>
    <w:next w:val="a"/>
    <w:link w:val="4Char"/>
    <w:uiPriority w:val="9"/>
    <w:unhideWhenUsed/>
    <w:qFormat/>
    <w:rsid w:val="00F17804"/>
    <w:pPr>
      <w:keepNext/>
      <w:keepLines/>
      <w:numPr>
        <w:ilvl w:val="3"/>
        <w:numId w:val="38"/>
      </w:numPr>
      <w:spacing w:before="130" w:after="130" w:line="377" w:lineRule="auto"/>
      <w:outlineLvl w:val="3"/>
    </w:pPr>
    <w:rPr>
      <w:rFonts w:ascii="Cambria" w:hAnsi="Cambria"/>
      <w:b/>
      <w:bCs/>
      <w:color w:val="33CCFF"/>
      <w:kern w:val="2"/>
      <w:sz w:val="21"/>
      <w:szCs w:val="28"/>
    </w:rPr>
  </w:style>
  <w:style w:type="paragraph" w:styleId="5">
    <w:name w:val="heading 5"/>
    <w:basedOn w:val="a"/>
    <w:next w:val="a"/>
    <w:link w:val="5Char"/>
    <w:uiPriority w:val="9"/>
    <w:semiHidden/>
    <w:qFormat/>
    <w:rsid w:val="00F17804"/>
    <w:pPr>
      <w:keepNext/>
      <w:keepLines/>
      <w:numPr>
        <w:ilvl w:val="4"/>
        <w:numId w:val="38"/>
      </w:numPr>
      <w:spacing w:before="280" w:afterLines="50" w:after="156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qFormat/>
    <w:rsid w:val="00F17804"/>
    <w:pPr>
      <w:keepNext/>
      <w:keepLines/>
      <w:numPr>
        <w:ilvl w:val="5"/>
        <w:numId w:val="38"/>
      </w:numPr>
      <w:spacing w:before="240" w:afterLines="50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qFormat/>
    <w:rsid w:val="00F17804"/>
    <w:pPr>
      <w:keepNext/>
      <w:keepLines/>
      <w:numPr>
        <w:ilvl w:val="6"/>
        <w:numId w:val="38"/>
      </w:numPr>
      <w:spacing w:before="240" w:afterLines="50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qFormat/>
    <w:rsid w:val="00F17804"/>
    <w:pPr>
      <w:keepNext/>
      <w:keepLines/>
      <w:numPr>
        <w:ilvl w:val="7"/>
        <w:numId w:val="38"/>
      </w:numPr>
      <w:spacing w:before="240" w:afterLines="50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qFormat/>
    <w:rsid w:val="00F17804"/>
    <w:pPr>
      <w:keepNext/>
      <w:keepLines/>
      <w:numPr>
        <w:ilvl w:val="8"/>
        <w:numId w:val="38"/>
      </w:numPr>
      <w:spacing w:before="240" w:afterLines="50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  <w:rsid w:val="00F1780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17804"/>
  </w:style>
  <w:style w:type="paragraph" w:styleId="a3">
    <w:name w:val="header"/>
    <w:basedOn w:val="a"/>
    <w:link w:val="Char"/>
    <w:uiPriority w:val="99"/>
    <w:unhideWhenUsed/>
    <w:rsid w:val="00F17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1780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80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1780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7804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7804"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7804"/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F17804"/>
    <w:rPr>
      <w:rFonts w:ascii="Times New Roman" w:hAnsi="Cambria"/>
      <w:b/>
      <w:bCs/>
      <w:color w:val="2683C6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17804"/>
    <w:rPr>
      <w:rFonts w:ascii="Times New Roman" w:eastAsia="微软雅黑"/>
      <w:b/>
      <w:bCs/>
      <w:color w:val="1CADE4"/>
      <w:kern w:val="2"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F17804"/>
    <w:rPr>
      <w:rFonts w:ascii="Cambria" w:hAnsi="Cambria"/>
      <w:b/>
      <w:bCs/>
      <w:color w:val="33CCFF"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804"/>
    <w:rPr>
      <w:rFonts w:eastAsia="微软雅黑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804"/>
    <w:rPr>
      <w:rFonts w:ascii="Cambria" w:eastAsia="微软雅黑" w:hAnsi="Cambria" w:cstheme="minorBidi"/>
      <w:b/>
      <w:bCs/>
      <w:kern w:val="2"/>
      <w:sz w:val="24"/>
      <w:szCs w:val="22"/>
    </w:rPr>
  </w:style>
  <w:style w:type="character" w:customStyle="1" w:styleId="7Char">
    <w:name w:val="标题 7 Char"/>
    <w:basedOn w:val="a0"/>
    <w:link w:val="7"/>
    <w:uiPriority w:val="9"/>
    <w:semiHidden/>
    <w:rsid w:val="00F17804"/>
    <w:rPr>
      <w:rFonts w:eastAsia="微软雅黑" w:cstheme="minorBidi"/>
      <w:b/>
      <w:bCs/>
      <w:kern w:val="2"/>
      <w:sz w:val="24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F17804"/>
    <w:rPr>
      <w:rFonts w:ascii="Cambria" w:eastAsia="微软雅黑" w:hAnsi="Cambria" w:cstheme="minorBidi"/>
      <w:kern w:val="2"/>
      <w:sz w:val="24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F17804"/>
    <w:rPr>
      <w:rFonts w:ascii="Cambria" w:eastAsia="微软雅黑" w:hAnsi="Cambria" w:cstheme="minorBidi"/>
      <w:kern w:val="2"/>
      <w:sz w:val="18"/>
      <w:szCs w:val="21"/>
    </w:rPr>
  </w:style>
  <w:style w:type="paragraph" w:styleId="a6">
    <w:name w:val="No Spacing"/>
    <w:link w:val="Char2"/>
    <w:uiPriority w:val="1"/>
    <w:rsid w:val="00F17804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F17804"/>
    <w:rPr>
      <w:sz w:val="22"/>
      <w:szCs w:val="22"/>
    </w:rPr>
  </w:style>
  <w:style w:type="paragraph" w:styleId="a7">
    <w:name w:val="Intense Quote"/>
    <w:basedOn w:val="a"/>
    <w:next w:val="a"/>
    <w:link w:val="Char3"/>
    <w:uiPriority w:val="30"/>
    <w:qFormat/>
    <w:rsid w:val="00F17804"/>
    <w:pPr>
      <w:pBdr>
        <w:bottom w:val="single" w:sz="4" w:space="4" w:color="4F81BD"/>
      </w:pBdr>
      <w:spacing w:before="200" w:afterLines="50" w:after="156"/>
      <w:ind w:right="420"/>
    </w:pPr>
    <w:rPr>
      <w:rFonts w:ascii="Calibri" w:hAnsi="Calibri"/>
      <w:b/>
      <w:bCs/>
      <w:i/>
      <w:iCs/>
      <w:color w:val="4F81BD"/>
    </w:rPr>
  </w:style>
  <w:style w:type="character" w:customStyle="1" w:styleId="Char3">
    <w:name w:val="明显引用 Char"/>
    <w:basedOn w:val="a0"/>
    <w:link w:val="a7"/>
    <w:uiPriority w:val="30"/>
    <w:rsid w:val="00F17804"/>
    <w:rPr>
      <w:rFonts w:eastAsia="微软雅黑" w:cstheme="minorBidi"/>
      <w:b/>
      <w:bCs/>
      <w:i/>
      <w:iCs/>
      <w:color w:val="4F81BD"/>
      <w:kern w:val="2"/>
      <w:sz w:val="18"/>
      <w:szCs w:val="22"/>
    </w:rPr>
  </w:style>
  <w:style w:type="paragraph" w:styleId="a8">
    <w:name w:val="caption"/>
    <w:basedOn w:val="a"/>
    <w:next w:val="a"/>
    <w:uiPriority w:val="35"/>
    <w:unhideWhenUsed/>
    <w:qFormat/>
    <w:rsid w:val="00F17804"/>
    <w:pPr>
      <w:spacing w:beforeLines="50" w:afterLines="50"/>
      <w:jc w:val="center"/>
    </w:pPr>
    <w:rPr>
      <w:rFonts w:ascii="Cambria" w:eastAsia="黑体" w:hAnsi="Cambria"/>
      <w:b/>
      <w:color w:val="1268AC"/>
      <w:sz w:val="20"/>
      <w:szCs w:val="20"/>
    </w:rPr>
  </w:style>
  <w:style w:type="table" w:customStyle="1" w:styleId="10">
    <w:name w:val="浅色底纹1"/>
    <w:basedOn w:val="a1"/>
    <w:uiPriority w:val="60"/>
    <w:rsid w:val="00F17804"/>
    <w:rPr>
      <w:color w:val="000000"/>
    </w:rPr>
    <w:tblPr>
      <w:tblBorders>
        <w:top w:val="single" w:sz="12" w:space="0" w:color="000000"/>
        <w:bottom w:val="single" w:sz="12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="宋体" w:hAnsi="Calibri"/>
        <w:b/>
        <w:bCs/>
        <w:sz w:val="21"/>
      </w:rPr>
      <w:tblPr/>
      <w:trPr>
        <w:tblHeader/>
      </w:trPr>
      <w:tcPr>
        <w:tcBorders>
          <w:top w:val="single" w:sz="12" w:space="0" w:color="000000"/>
          <w:left w:val="nil"/>
          <w:bottom w:val="single" w:sz="8" w:space="0" w:color="000000"/>
          <w:right w:val="nil"/>
          <w:insideH w:val="nil"/>
          <w:insideV w:val="single" w:sz="4" w:space="0" w:color="000000"/>
        </w:tcBorders>
      </w:tcPr>
    </w:tblStylePr>
    <w:tblStylePr w:type="lastRow">
      <w:pPr>
        <w:spacing w:before="0" w:after="0" w:line="240" w:lineRule="auto"/>
      </w:pPr>
      <w:rPr>
        <w:rFonts w:ascii="宋体" w:eastAsia="宋体" w:hAnsi="宋体"/>
        <w:b w:val="0"/>
        <w:bCs/>
        <w:sz w:val="21"/>
      </w:rPr>
      <w:tblPr/>
      <w:tcPr>
        <w:tcBorders>
          <w:top w:val="single" w:sz="8" w:space="0" w:color="000000"/>
          <w:left w:val="nil"/>
          <w:bottom w:val="single" w:sz="12" w:space="0" w:color="000000"/>
          <w:right w:val="nil"/>
          <w:insideH w:val="nil"/>
          <w:insideV w:val="single" w:sz="4" w:space="0" w:color="000000"/>
        </w:tcBorders>
        <w:shd w:val="clear" w:color="auto" w:fill="auto"/>
      </w:tcPr>
    </w:tblStylePr>
    <w:tblStylePr w:type="firstCol">
      <w:rPr>
        <w:rFonts w:ascii="Calibri" w:eastAsia="宋体" w:hAnsi="Calibri"/>
        <w:b w:val="0"/>
        <w:bCs/>
        <w:sz w:val="21"/>
      </w:rPr>
    </w:tblStylePr>
    <w:tblStylePr w:type="lastCol">
      <w:rPr>
        <w:b/>
        <w:bCs/>
      </w:rPr>
    </w:tblStylePr>
  </w:style>
  <w:style w:type="table" w:styleId="a9">
    <w:name w:val="Table Grid"/>
    <w:basedOn w:val="a1"/>
    <w:uiPriority w:val="39"/>
    <w:rsid w:val="00F178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17804"/>
    <w:pPr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7804"/>
    <w:pPr>
      <w:snapToGrid w:val="0"/>
      <w:spacing w:line="300" w:lineRule="auto"/>
      <w:jc w:val="left"/>
    </w:pPr>
    <w:rPr>
      <w:rFonts w:cstheme="minorHAnsi"/>
      <w:b/>
      <w:bCs/>
      <w:caps/>
      <w:color w:val="404040" w:themeColor="text1" w:themeTint="BF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17804"/>
    <w:pPr>
      <w:tabs>
        <w:tab w:val="left" w:pos="851"/>
        <w:tab w:val="right" w:leader="dot" w:pos="9736"/>
      </w:tabs>
      <w:snapToGrid w:val="0"/>
      <w:spacing w:line="300" w:lineRule="auto"/>
      <w:ind w:left="210" w:firstLineChars="37" w:firstLine="74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17804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a">
    <w:name w:val="Hyperlink"/>
    <w:basedOn w:val="a0"/>
    <w:uiPriority w:val="99"/>
    <w:unhideWhenUsed/>
    <w:rsid w:val="00F17804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17804"/>
    <w:pPr>
      <w:ind w:left="63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F17804"/>
    <w:pPr>
      <w:ind w:left="84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F17804"/>
    <w:pPr>
      <w:ind w:left="1050"/>
      <w:jc w:val="left"/>
    </w:pPr>
    <w:rPr>
      <w:rFonts w:cstheme="minorHAnsi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F17804"/>
    <w:pPr>
      <w:ind w:left="1260"/>
      <w:jc w:val="left"/>
    </w:pPr>
    <w:rPr>
      <w:rFonts w:cstheme="minorHAnsi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F17804"/>
    <w:pPr>
      <w:ind w:left="1470"/>
      <w:jc w:val="left"/>
    </w:pPr>
    <w:rPr>
      <w:rFonts w:cstheme="minorHAnsi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F17804"/>
    <w:pPr>
      <w:ind w:left="1680"/>
      <w:jc w:val="left"/>
    </w:pPr>
    <w:rPr>
      <w:rFonts w:cstheme="minorHAnsi"/>
      <w:szCs w:val="18"/>
    </w:rPr>
  </w:style>
  <w:style w:type="character" w:styleId="ab">
    <w:name w:val="Placeholder Text"/>
    <w:basedOn w:val="a0"/>
    <w:uiPriority w:val="99"/>
    <w:semiHidden/>
    <w:rsid w:val="00F17804"/>
    <w:rPr>
      <w:color w:val="808080"/>
    </w:rPr>
  </w:style>
  <w:style w:type="paragraph" w:styleId="ac">
    <w:name w:val="Document Map"/>
    <w:basedOn w:val="a"/>
    <w:link w:val="Char4"/>
    <w:uiPriority w:val="99"/>
    <w:semiHidden/>
    <w:unhideWhenUsed/>
    <w:rsid w:val="00F17804"/>
    <w:rPr>
      <w:rFonts w:ascii="宋体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F17804"/>
    <w:rPr>
      <w:rFonts w:ascii="宋体" w:eastAsia="微软雅黑" w:hAnsiTheme="minorHAnsi" w:cstheme="minorBidi"/>
      <w:kern w:val="2"/>
      <w:sz w:val="18"/>
      <w:szCs w:val="18"/>
    </w:rPr>
  </w:style>
  <w:style w:type="paragraph" w:styleId="ad">
    <w:name w:val="Subtitle"/>
    <w:basedOn w:val="a"/>
    <w:link w:val="Char5"/>
    <w:uiPriority w:val="11"/>
    <w:qFormat/>
    <w:rsid w:val="00F17804"/>
    <w:pPr>
      <w:widowControl/>
      <w:spacing w:after="720"/>
      <w:jc w:val="left"/>
    </w:pPr>
    <w:rPr>
      <w:rFonts w:asciiTheme="majorHAnsi" w:eastAsiaTheme="majorEastAsia" w:hAnsiTheme="majorHAnsi" w:cstheme="majorBidi"/>
      <w:b/>
      <w:bCs/>
      <w:caps/>
      <w:color w:val="2683C6" w:themeColor="accent2"/>
      <w:spacing w:val="50"/>
      <w:kern w:val="0"/>
      <w:sz w:val="24"/>
    </w:rPr>
  </w:style>
  <w:style w:type="character" w:customStyle="1" w:styleId="Char5">
    <w:name w:val="副标题 Char"/>
    <w:basedOn w:val="a0"/>
    <w:link w:val="ad"/>
    <w:uiPriority w:val="11"/>
    <w:rsid w:val="00F17804"/>
    <w:rPr>
      <w:rFonts w:asciiTheme="majorHAnsi" w:eastAsiaTheme="majorEastAsia" w:hAnsiTheme="majorHAnsi" w:cstheme="majorBidi"/>
      <w:b/>
      <w:bCs/>
      <w:caps/>
      <w:color w:val="2683C6" w:themeColor="accent2"/>
      <w:spacing w:val="50"/>
      <w:sz w:val="24"/>
      <w:szCs w:val="22"/>
    </w:rPr>
  </w:style>
  <w:style w:type="paragraph" w:styleId="ae">
    <w:name w:val="Title"/>
    <w:basedOn w:val="a"/>
    <w:link w:val="Char6"/>
    <w:uiPriority w:val="10"/>
    <w:qFormat/>
    <w:rsid w:val="00F17804"/>
    <w:pPr>
      <w:widowControl/>
      <w:jc w:val="left"/>
    </w:pPr>
    <w:rPr>
      <w:color w:val="335B74" w:themeColor="text2"/>
      <w:kern w:val="0"/>
      <w:sz w:val="72"/>
      <w:szCs w:val="72"/>
    </w:rPr>
  </w:style>
  <w:style w:type="character" w:customStyle="1" w:styleId="Char6">
    <w:name w:val="标题 Char"/>
    <w:basedOn w:val="a0"/>
    <w:link w:val="ae"/>
    <w:uiPriority w:val="10"/>
    <w:rsid w:val="00F17804"/>
    <w:rPr>
      <w:rFonts w:asciiTheme="minorHAnsi" w:eastAsia="微软雅黑" w:hAnsiTheme="minorHAnsi" w:cstheme="minorBidi"/>
      <w:color w:val="335B74" w:themeColor="text2"/>
      <w:sz w:val="72"/>
      <w:szCs w:val="72"/>
    </w:rPr>
  </w:style>
  <w:style w:type="paragraph" w:customStyle="1" w:styleId="af">
    <w:name w:val="奇数页眉"/>
    <w:basedOn w:val="a"/>
    <w:uiPriority w:val="39"/>
    <w:semiHidden/>
    <w:unhideWhenUsed/>
    <w:qFormat/>
    <w:rsid w:val="00F17804"/>
    <w:pPr>
      <w:widowControl/>
      <w:pBdr>
        <w:bottom w:val="single" w:sz="4" w:space="1" w:color="1CADE4" w:themeColor="accent1"/>
      </w:pBdr>
      <w:jc w:val="right"/>
    </w:pPr>
    <w:rPr>
      <w:b/>
      <w:bCs/>
      <w:color w:val="335B74" w:themeColor="text2"/>
      <w:kern w:val="0"/>
      <w:sz w:val="20"/>
      <w:szCs w:val="20"/>
    </w:rPr>
  </w:style>
  <w:style w:type="paragraph" w:customStyle="1" w:styleId="af0">
    <w:name w:val="奇数页脚"/>
    <w:basedOn w:val="a"/>
    <w:uiPriority w:val="39"/>
    <w:unhideWhenUsed/>
    <w:qFormat/>
    <w:rsid w:val="00F17804"/>
    <w:pPr>
      <w:widowControl/>
      <w:pBdr>
        <w:top w:val="single" w:sz="4" w:space="1" w:color="1CADE4" w:themeColor="accent1"/>
      </w:pBdr>
      <w:spacing w:after="180" w:line="264" w:lineRule="auto"/>
      <w:jc w:val="right"/>
    </w:pPr>
    <w:rPr>
      <w:color w:val="335B74" w:themeColor="text2"/>
      <w:kern w:val="0"/>
      <w:sz w:val="20"/>
      <w:szCs w:val="20"/>
    </w:rPr>
  </w:style>
  <w:style w:type="paragraph" w:styleId="af1">
    <w:name w:val="List Paragraph"/>
    <w:basedOn w:val="a"/>
    <w:uiPriority w:val="34"/>
    <w:qFormat/>
    <w:rsid w:val="00F17804"/>
    <w:pPr>
      <w:ind w:firstLineChars="200" w:firstLine="420"/>
    </w:pPr>
  </w:style>
  <w:style w:type="character" w:styleId="af2">
    <w:name w:val="page number"/>
    <w:basedOn w:val="a0"/>
    <w:uiPriority w:val="99"/>
    <w:unhideWhenUsed/>
    <w:rsid w:val="00F17804"/>
    <w:rPr>
      <w:rFonts w:eastAsiaTheme="minorEastAsia" w:cstheme="minorBidi"/>
      <w:bCs w:val="0"/>
      <w:iCs w:val="0"/>
      <w:szCs w:val="22"/>
      <w:lang w:eastAsia="zh-CN"/>
    </w:rPr>
  </w:style>
  <w:style w:type="paragraph" w:customStyle="1" w:styleId="af3">
    <w:name w:val="文档正文"/>
    <w:link w:val="Char7"/>
    <w:qFormat/>
    <w:rsid w:val="00F17804"/>
    <w:pPr>
      <w:spacing w:line="360" w:lineRule="auto"/>
      <w:ind w:firstLineChars="200" w:firstLine="420"/>
    </w:pPr>
    <w:rPr>
      <w:rFonts w:ascii="Times New Roman" w:hAnsi="Times New Roman"/>
      <w:kern w:val="2"/>
      <w:sz w:val="21"/>
      <w:szCs w:val="24"/>
    </w:rPr>
  </w:style>
  <w:style w:type="character" w:customStyle="1" w:styleId="Char7">
    <w:name w:val="文档正文 Char"/>
    <w:basedOn w:val="a0"/>
    <w:link w:val="af3"/>
    <w:rsid w:val="00F17804"/>
    <w:rPr>
      <w:rFonts w:ascii="Times New Roman" w:hAnsi="Times New Roman"/>
      <w:kern w:val="2"/>
      <w:sz w:val="21"/>
      <w:szCs w:val="24"/>
    </w:rPr>
  </w:style>
  <w:style w:type="table" w:customStyle="1" w:styleId="4-11">
    <w:name w:val="网格表 4 - 着色 11"/>
    <w:basedOn w:val="a1"/>
    <w:uiPriority w:val="49"/>
    <w:rsid w:val="00F17804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F17804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F17804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F17804"/>
    <w:rPr>
      <w:rFonts w:asciiTheme="minorHAnsi" w:eastAsia="微软雅黑" w:hAnsiTheme="minorHAnsi" w:cstheme="minorBidi"/>
      <w:kern w:val="2"/>
      <w:sz w:val="18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F17804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F17804"/>
    <w:rPr>
      <w:rFonts w:asciiTheme="minorHAnsi" w:eastAsia="微软雅黑" w:hAnsiTheme="minorHAnsi" w:cstheme="minorBidi"/>
      <w:b/>
      <w:bCs/>
      <w:kern w:val="2"/>
      <w:sz w:val="18"/>
      <w:szCs w:val="22"/>
    </w:rPr>
  </w:style>
  <w:style w:type="character" w:styleId="af7">
    <w:name w:val="FollowedHyperlink"/>
    <w:basedOn w:val="a0"/>
    <w:uiPriority w:val="99"/>
    <w:semiHidden/>
    <w:unhideWhenUsed/>
    <w:rsid w:val="00F17804"/>
    <w:rPr>
      <w:color w:val="B26B02" w:themeColor="followedHyperlink"/>
      <w:u w:val="single"/>
    </w:rPr>
  </w:style>
  <w:style w:type="character" w:styleId="af8">
    <w:name w:val="Strong"/>
    <w:basedOn w:val="a0"/>
    <w:uiPriority w:val="22"/>
    <w:qFormat/>
    <w:rsid w:val="00F17804"/>
    <w:rPr>
      <w:b/>
      <w:bCs/>
    </w:rPr>
  </w:style>
  <w:style w:type="table" w:customStyle="1" w:styleId="PlainTable1">
    <w:name w:val="Plain Table 1"/>
    <w:basedOn w:val="a1"/>
    <w:uiPriority w:val="41"/>
    <w:rsid w:val="00F178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F178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F17804"/>
    <w:rPr>
      <w:rFonts w:ascii="Cambria" w:hAnsi="Cambria"/>
      <w:sz w:val="18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9">
    <w:name w:val="注释"/>
    <w:basedOn w:val="a"/>
    <w:link w:val="Chara"/>
    <w:qFormat/>
    <w:rsid w:val="00F17804"/>
    <w:pPr>
      <w:spacing w:afterLines="50" w:after="156"/>
    </w:pPr>
    <w:rPr>
      <w:rFonts w:ascii="Times New Roman" w:eastAsia="黑体" w:hAnsi="Times New Roman" w:cs="Times New Roman"/>
      <w:b/>
      <w:i/>
      <w:color w:val="2683C6"/>
    </w:rPr>
  </w:style>
  <w:style w:type="character" w:customStyle="1" w:styleId="Chara">
    <w:name w:val="注释 Char"/>
    <w:basedOn w:val="a0"/>
    <w:link w:val="af9"/>
    <w:rsid w:val="00F17804"/>
    <w:rPr>
      <w:rFonts w:ascii="Times New Roman" w:eastAsia="黑体" w:hAnsi="Times New Roman"/>
      <w:b/>
      <w:i/>
      <w:color w:val="2683C6"/>
      <w:kern w:val="2"/>
      <w:sz w:val="18"/>
      <w:szCs w:val="22"/>
    </w:rPr>
  </w:style>
  <w:style w:type="table" w:customStyle="1" w:styleId="afa">
    <w:name w:val="标题行表格样式"/>
    <w:basedOn w:val="a1"/>
    <w:uiPriority w:val="99"/>
    <w:rsid w:val="00F17804"/>
    <w:pPr>
      <w:jc w:val="both"/>
    </w:pPr>
    <w:rPr>
      <w:rFonts w:eastAsia="微软雅黑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vAlign w:val="center"/>
    </w:tcPr>
    <w:tblStylePr w:type="firstRow">
      <w:pPr>
        <w:wordWrap/>
        <w:ind w:leftChars="100" w:left="100" w:rightChars="100" w:right="100"/>
        <w:mirrorIndents/>
        <w:jc w:val="both"/>
      </w:pPr>
      <w:rPr>
        <w:rFonts w:eastAsia="微软雅黑"/>
        <w:b/>
        <w:color w:val="F9FAFB"/>
        <w:sz w:val="18"/>
      </w:rPr>
      <w:tblPr/>
      <w:tcPr>
        <w:shd w:val="clear" w:color="auto" w:fill="1268AC"/>
        <w:vAlign w:val="center"/>
      </w:tcPr>
    </w:tblStylePr>
    <w:tblStylePr w:type="band1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1LightAccent1">
    <w:name w:val="Grid Table 1 Light Accent 1"/>
    <w:basedOn w:val="a1"/>
    <w:uiPriority w:val="46"/>
    <w:rsid w:val="00F17804"/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b">
    <w:name w:val="标题列表格样式"/>
    <w:basedOn w:val="a1"/>
    <w:uiPriority w:val="99"/>
    <w:rsid w:val="00F17804"/>
    <w:pPr>
      <w:jc w:val="both"/>
    </w:pPr>
    <w:rPr>
      <w:rFonts w:eastAsia="微软雅黑"/>
      <w:sz w:val="18"/>
    </w:rPr>
    <w:tblPr>
      <w:tblStyleRow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vAlign w:val="center"/>
    </w:tcPr>
    <w:tblStylePr w:type="firstCol">
      <w:pPr>
        <w:wordWrap/>
        <w:ind w:leftChars="100" w:left="100" w:rightChars="100" w:right="100"/>
        <w:mirrorIndents/>
      </w:pPr>
      <w:rPr>
        <w:rFonts w:eastAsia="微软雅黑"/>
        <w:b/>
        <w:color w:val="F9FAFB"/>
        <w:sz w:val="18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  <w:jc w:val="both"/>
      </w:pPr>
      <w:rPr>
        <w:rFonts w:eastAsia="微软雅黑"/>
        <w:color w:val="566D7C"/>
        <w:sz w:val="18"/>
      </w:rPr>
      <w:tblPr/>
      <w:tcPr>
        <w:shd w:val="clear" w:color="auto" w:fill="B9D1E8"/>
        <w:vAlign w:val="center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Light">
    <w:name w:val="Grid Table Light"/>
    <w:basedOn w:val="a1"/>
    <w:uiPriority w:val="40"/>
    <w:rsid w:val="00F17804"/>
    <w:tblPr/>
  </w:style>
  <w:style w:type="paragraph" w:styleId="HTML">
    <w:name w:val="HTML Preformatted"/>
    <w:basedOn w:val="a"/>
    <w:link w:val="HTMLChar"/>
    <w:uiPriority w:val="99"/>
    <w:semiHidden/>
    <w:unhideWhenUsed/>
    <w:rsid w:val="00F6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F98"/>
    <w:rPr>
      <w:rFonts w:ascii="宋体" w:hAnsi="宋体" w:cs="宋体"/>
      <w:sz w:val="24"/>
      <w:szCs w:val="24"/>
    </w:rPr>
  </w:style>
  <w:style w:type="character" w:customStyle="1" w:styleId="cp">
    <w:name w:val="cp"/>
    <w:basedOn w:val="a0"/>
    <w:rsid w:val="00F63F98"/>
  </w:style>
  <w:style w:type="character" w:customStyle="1" w:styleId="cpf">
    <w:name w:val="cpf"/>
    <w:basedOn w:val="a0"/>
    <w:rsid w:val="00F63F98"/>
  </w:style>
  <w:style w:type="character" w:customStyle="1" w:styleId="k">
    <w:name w:val="k"/>
    <w:basedOn w:val="a0"/>
    <w:rsid w:val="00F63F98"/>
  </w:style>
  <w:style w:type="character" w:customStyle="1" w:styleId="nf">
    <w:name w:val="nf"/>
    <w:basedOn w:val="a0"/>
    <w:rsid w:val="00F63F98"/>
  </w:style>
  <w:style w:type="character" w:customStyle="1" w:styleId="p">
    <w:name w:val="p"/>
    <w:basedOn w:val="a0"/>
    <w:rsid w:val="00F63F98"/>
  </w:style>
  <w:style w:type="character" w:customStyle="1" w:styleId="o">
    <w:name w:val="o"/>
    <w:basedOn w:val="a0"/>
    <w:rsid w:val="00F63F98"/>
  </w:style>
  <w:style w:type="character" w:customStyle="1" w:styleId="n">
    <w:name w:val="n"/>
    <w:basedOn w:val="a0"/>
    <w:rsid w:val="00F63F98"/>
  </w:style>
  <w:style w:type="character" w:customStyle="1" w:styleId="kt">
    <w:name w:val="kt"/>
    <w:basedOn w:val="a0"/>
    <w:rsid w:val="00F63F98"/>
  </w:style>
  <w:style w:type="character" w:customStyle="1" w:styleId="nb">
    <w:name w:val="nb"/>
    <w:basedOn w:val="a0"/>
    <w:rsid w:val="00F63F98"/>
  </w:style>
  <w:style w:type="character" w:customStyle="1" w:styleId="mi">
    <w:name w:val="mi"/>
    <w:basedOn w:val="a0"/>
    <w:rsid w:val="00F63F98"/>
  </w:style>
  <w:style w:type="character" w:customStyle="1" w:styleId="c1">
    <w:name w:val="c1"/>
    <w:basedOn w:val="a0"/>
    <w:rsid w:val="00F63F98"/>
  </w:style>
  <w:style w:type="character" w:customStyle="1" w:styleId="s">
    <w:name w:val="s"/>
    <w:basedOn w:val="a0"/>
    <w:rsid w:val="00F63F98"/>
  </w:style>
  <w:style w:type="character" w:customStyle="1" w:styleId="se">
    <w:name w:val="se"/>
    <w:basedOn w:val="a0"/>
    <w:rsid w:val="00F63F98"/>
  </w:style>
  <w:style w:type="character" w:customStyle="1" w:styleId="sc">
    <w:name w:val="sc"/>
    <w:basedOn w:val="a0"/>
    <w:rsid w:val="00F63F98"/>
  </w:style>
  <w:style w:type="character" w:customStyle="1" w:styleId="sa">
    <w:name w:val="sa"/>
    <w:basedOn w:val="a0"/>
    <w:rsid w:val="00575D87"/>
  </w:style>
  <w:style w:type="table" w:customStyle="1" w:styleId="afc">
    <w:name w:val="标题行表格"/>
    <w:basedOn w:val="a1"/>
    <w:uiPriority w:val="99"/>
    <w:rsid w:val="00651AC7"/>
    <w:pPr>
      <w:jc w:val="center"/>
    </w:pPr>
    <w:rPr>
      <w:rFonts w:eastAsia="微软雅黑"/>
      <w:color w:val="000000" w:themeColor="text1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shd w:val="clear" w:color="auto" w:fill="F2F2F2" w:themeFill="background1" w:themeFillShade="F2"/>
      <w:vAlign w:val="center"/>
    </w:tcPr>
    <w:tblStylePr w:type="firstRow">
      <w:pPr>
        <w:wordWrap/>
        <w:ind w:leftChars="100" w:left="100" w:rightChars="100" w:right="100"/>
        <w:mirrorIndents/>
        <w:jc w:val="left"/>
        <w:outlineLvl w:val="9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vanish w:val="0"/>
        <w:color w:val="FDFDFD"/>
        <w:sz w:val="21"/>
        <w:vertAlign w:val="baseline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FDFDF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804"/>
    <w:pPr>
      <w:widowControl w:val="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next w:val="a"/>
    <w:link w:val="1Char"/>
    <w:autoRedefine/>
    <w:uiPriority w:val="9"/>
    <w:qFormat/>
    <w:rsid w:val="00F17804"/>
    <w:pPr>
      <w:keepNext/>
      <w:keepLines/>
      <w:numPr>
        <w:numId w:val="38"/>
      </w:numPr>
      <w:pBdr>
        <w:bottom w:val="single" w:sz="36" w:space="1" w:color="D9D9D9" w:themeColor="background1" w:themeShade="D9"/>
      </w:pBdr>
      <w:tabs>
        <w:tab w:val="left" w:pos="432"/>
      </w:tabs>
      <w:spacing w:beforeLines="50" w:before="156" w:afterLines="50" w:after="156" w:line="578" w:lineRule="auto"/>
      <w:outlineLvl w:val="0"/>
    </w:pPr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F17804"/>
    <w:pPr>
      <w:keepNext/>
      <w:keepLines/>
      <w:numPr>
        <w:ilvl w:val="1"/>
        <w:numId w:val="38"/>
      </w:numPr>
      <w:spacing w:beforeLines="50" w:before="156" w:afterLines="50" w:after="156" w:line="415" w:lineRule="auto"/>
      <w:outlineLvl w:val="1"/>
    </w:pPr>
    <w:rPr>
      <w:rFonts w:ascii="Times New Roman" w:hAnsi="Cambria"/>
      <w:b/>
      <w:bCs/>
      <w:color w:val="2683C6"/>
      <w:kern w:val="2"/>
      <w:sz w:val="24"/>
      <w:szCs w:val="32"/>
    </w:rPr>
  </w:style>
  <w:style w:type="paragraph" w:styleId="3">
    <w:name w:val="heading 3"/>
    <w:next w:val="a"/>
    <w:link w:val="3Char"/>
    <w:uiPriority w:val="9"/>
    <w:unhideWhenUsed/>
    <w:qFormat/>
    <w:rsid w:val="00F17804"/>
    <w:pPr>
      <w:keepNext/>
      <w:keepLines/>
      <w:numPr>
        <w:ilvl w:val="2"/>
        <w:numId w:val="38"/>
      </w:numPr>
      <w:spacing w:before="260" w:after="260"/>
      <w:outlineLvl w:val="2"/>
    </w:pPr>
    <w:rPr>
      <w:rFonts w:ascii="Times New Roman" w:eastAsia="微软雅黑"/>
      <w:b/>
      <w:bCs/>
      <w:color w:val="1CADE4"/>
      <w:kern w:val="2"/>
      <w:sz w:val="21"/>
      <w:szCs w:val="32"/>
    </w:rPr>
  </w:style>
  <w:style w:type="paragraph" w:styleId="4">
    <w:name w:val="heading 4"/>
    <w:next w:val="a"/>
    <w:link w:val="4Char"/>
    <w:uiPriority w:val="9"/>
    <w:unhideWhenUsed/>
    <w:qFormat/>
    <w:rsid w:val="00F17804"/>
    <w:pPr>
      <w:keepNext/>
      <w:keepLines/>
      <w:numPr>
        <w:ilvl w:val="3"/>
        <w:numId w:val="38"/>
      </w:numPr>
      <w:spacing w:before="130" w:after="130" w:line="377" w:lineRule="auto"/>
      <w:outlineLvl w:val="3"/>
    </w:pPr>
    <w:rPr>
      <w:rFonts w:ascii="Cambria" w:hAnsi="Cambria"/>
      <w:b/>
      <w:bCs/>
      <w:color w:val="33CCFF"/>
      <w:kern w:val="2"/>
      <w:sz w:val="21"/>
      <w:szCs w:val="28"/>
    </w:rPr>
  </w:style>
  <w:style w:type="paragraph" w:styleId="5">
    <w:name w:val="heading 5"/>
    <w:basedOn w:val="a"/>
    <w:next w:val="a"/>
    <w:link w:val="5Char"/>
    <w:uiPriority w:val="9"/>
    <w:semiHidden/>
    <w:qFormat/>
    <w:rsid w:val="00F17804"/>
    <w:pPr>
      <w:keepNext/>
      <w:keepLines/>
      <w:numPr>
        <w:ilvl w:val="4"/>
        <w:numId w:val="38"/>
      </w:numPr>
      <w:spacing w:before="280" w:afterLines="50" w:after="156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qFormat/>
    <w:rsid w:val="00F17804"/>
    <w:pPr>
      <w:keepNext/>
      <w:keepLines/>
      <w:numPr>
        <w:ilvl w:val="5"/>
        <w:numId w:val="38"/>
      </w:numPr>
      <w:spacing w:before="240" w:afterLines="50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qFormat/>
    <w:rsid w:val="00F17804"/>
    <w:pPr>
      <w:keepNext/>
      <w:keepLines/>
      <w:numPr>
        <w:ilvl w:val="6"/>
        <w:numId w:val="38"/>
      </w:numPr>
      <w:spacing w:before="240" w:afterLines="50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qFormat/>
    <w:rsid w:val="00F17804"/>
    <w:pPr>
      <w:keepNext/>
      <w:keepLines/>
      <w:numPr>
        <w:ilvl w:val="7"/>
        <w:numId w:val="38"/>
      </w:numPr>
      <w:spacing w:before="240" w:afterLines="50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qFormat/>
    <w:rsid w:val="00F17804"/>
    <w:pPr>
      <w:keepNext/>
      <w:keepLines/>
      <w:numPr>
        <w:ilvl w:val="8"/>
        <w:numId w:val="38"/>
      </w:numPr>
      <w:spacing w:before="240" w:afterLines="50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  <w:rsid w:val="00F1780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17804"/>
  </w:style>
  <w:style w:type="paragraph" w:styleId="a3">
    <w:name w:val="header"/>
    <w:basedOn w:val="a"/>
    <w:link w:val="Char"/>
    <w:uiPriority w:val="99"/>
    <w:unhideWhenUsed/>
    <w:rsid w:val="00F17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1780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80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1780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7804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7804"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7804"/>
    <w:rPr>
      <w:rFonts w:ascii="Times New Roman" w:eastAsia="微软雅黑" w:hAnsi="Times New Roman"/>
      <w:b/>
      <w:bCs/>
      <w:color w:val="4472C4"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F17804"/>
    <w:rPr>
      <w:rFonts w:ascii="Times New Roman" w:hAnsi="Cambria"/>
      <w:b/>
      <w:bCs/>
      <w:color w:val="2683C6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17804"/>
    <w:rPr>
      <w:rFonts w:ascii="Times New Roman" w:eastAsia="微软雅黑"/>
      <w:b/>
      <w:bCs/>
      <w:color w:val="1CADE4"/>
      <w:kern w:val="2"/>
      <w:sz w:val="21"/>
      <w:szCs w:val="32"/>
    </w:rPr>
  </w:style>
  <w:style w:type="character" w:customStyle="1" w:styleId="4Char">
    <w:name w:val="标题 4 Char"/>
    <w:basedOn w:val="a0"/>
    <w:link w:val="4"/>
    <w:uiPriority w:val="9"/>
    <w:rsid w:val="00F17804"/>
    <w:rPr>
      <w:rFonts w:ascii="Cambria" w:hAnsi="Cambria"/>
      <w:b/>
      <w:bCs/>
      <w:color w:val="33CCFF"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804"/>
    <w:rPr>
      <w:rFonts w:eastAsia="微软雅黑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804"/>
    <w:rPr>
      <w:rFonts w:ascii="Cambria" w:eastAsia="微软雅黑" w:hAnsi="Cambria" w:cstheme="minorBidi"/>
      <w:b/>
      <w:bCs/>
      <w:kern w:val="2"/>
      <w:sz w:val="24"/>
      <w:szCs w:val="22"/>
    </w:rPr>
  </w:style>
  <w:style w:type="character" w:customStyle="1" w:styleId="7Char">
    <w:name w:val="标题 7 Char"/>
    <w:basedOn w:val="a0"/>
    <w:link w:val="7"/>
    <w:uiPriority w:val="9"/>
    <w:semiHidden/>
    <w:rsid w:val="00F17804"/>
    <w:rPr>
      <w:rFonts w:eastAsia="微软雅黑" w:cstheme="minorBidi"/>
      <w:b/>
      <w:bCs/>
      <w:kern w:val="2"/>
      <w:sz w:val="24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F17804"/>
    <w:rPr>
      <w:rFonts w:ascii="Cambria" w:eastAsia="微软雅黑" w:hAnsi="Cambria" w:cstheme="minorBidi"/>
      <w:kern w:val="2"/>
      <w:sz w:val="24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F17804"/>
    <w:rPr>
      <w:rFonts w:ascii="Cambria" w:eastAsia="微软雅黑" w:hAnsi="Cambria" w:cstheme="minorBidi"/>
      <w:kern w:val="2"/>
      <w:sz w:val="18"/>
      <w:szCs w:val="21"/>
    </w:rPr>
  </w:style>
  <w:style w:type="paragraph" w:styleId="a6">
    <w:name w:val="No Spacing"/>
    <w:link w:val="Char2"/>
    <w:uiPriority w:val="1"/>
    <w:rsid w:val="00F17804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F17804"/>
    <w:rPr>
      <w:sz w:val="22"/>
      <w:szCs w:val="22"/>
    </w:rPr>
  </w:style>
  <w:style w:type="paragraph" w:styleId="a7">
    <w:name w:val="Intense Quote"/>
    <w:basedOn w:val="a"/>
    <w:next w:val="a"/>
    <w:link w:val="Char3"/>
    <w:uiPriority w:val="30"/>
    <w:qFormat/>
    <w:rsid w:val="00F17804"/>
    <w:pPr>
      <w:pBdr>
        <w:bottom w:val="single" w:sz="4" w:space="4" w:color="4F81BD"/>
      </w:pBdr>
      <w:spacing w:before="200" w:afterLines="50" w:after="156"/>
      <w:ind w:right="420"/>
    </w:pPr>
    <w:rPr>
      <w:rFonts w:ascii="Calibri" w:hAnsi="Calibri"/>
      <w:b/>
      <w:bCs/>
      <w:i/>
      <w:iCs/>
      <w:color w:val="4F81BD"/>
    </w:rPr>
  </w:style>
  <w:style w:type="character" w:customStyle="1" w:styleId="Char3">
    <w:name w:val="明显引用 Char"/>
    <w:basedOn w:val="a0"/>
    <w:link w:val="a7"/>
    <w:uiPriority w:val="30"/>
    <w:rsid w:val="00F17804"/>
    <w:rPr>
      <w:rFonts w:eastAsia="微软雅黑" w:cstheme="minorBidi"/>
      <w:b/>
      <w:bCs/>
      <w:i/>
      <w:iCs/>
      <w:color w:val="4F81BD"/>
      <w:kern w:val="2"/>
      <w:sz w:val="18"/>
      <w:szCs w:val="22"/>
    </w:rPr>
  </w:style>
  <w:style w:type="paragraph" w:styleId="a8">
    <w:name w:val="caption"/>
    <w:basedOn w:val="a"/>
    <w:next w:val="a"/>
    <w:uiPriority w:val="35"/>
    <w:unhideWhenUsed/>
    <w:qFormat/>
    <w:rsid w:val="00F17804"/>
    <w:pPr>
      <w:spacing w:beforeLines="50" w:afterLines="50"/>
      <w:jc w:val="center"/>
    </w:pPr>
    <w:rPr>
      <w:rFonts w:ascii="Cambria" w:eastAsia="黑体" w:hAnsi="Cambria"/>
      <w:b/>
      <w:color w:val="1268AC"/>
      <w:sz w:val="20"/>
      <w:szCs w:val="20"/>
    </w:rPr>
  </w:style>
  <w:style w:type="table" w:customStyle="1" w:styleId="10">
    <w:name w:val="浅色底纹1"/>
    <w:basedOn w:val="a1"/>
    <w:uiPriority w:val="60"/>
    <w:rsid w:val="00F17804"/>
    <w:rPr>
      <w:color w:val="000000"/>
    </w:rPr>
    <w:tblPr>
      <w:tblBorders>
        <w:top w:val="single" w:sz="12" w:space="0" w:color="000000"/>
        <w:bottom w:val="single" w:sz="12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="宋体" w:hAnsi="Calibri"/>
        <w:b/>
        <w:bCs/>
        <w:sz w:val="21"/>
      </w:rPr>
      <w:tblPr/>
      <w:trPr>
        <w:tblHeader/>
      </w:trPr>
      <w:tcPr>
        <w:tcBorders>
          <w:top w:val="single" w:sz="12" w:space="0" w:color="000000"/>
          <w:left w:val="nil"/>
          <w:bottom w:val="single" w:sz="8" w:space="0" w:color="000000"/>
          <w:right w:val="nil"/>
          <w:insideH w:val="nil"/>
          <w:insideV w:val="single" w:sz="4" w:space="0" w:color="000000"/>
        </w:tcBorders>
      </w:tcPr>
    </w:tblStylePr>
    <w:tblStylePr w:type="lastRow">
      <w:pPr>
        <w:spacing w:before="0" w:after="0" w:line="240" w:lineRule="auto"/>
      </w:pPr>
      <w:rPr>
        <w:rFonts w:ascii="宋体" w:eastAsia="宋体" w:hAnsi="宋体"/>
        <w:b w:val="0"/>
        <w:bCs/>
        <w:sz w:val="21"/>
      </w:rPr>
      <w:tblPr/>
      <w:tcPr>
        <w:tcBorders>
          <w:top w:val="single" w:sz="8" w:space="0" w:color="000000"/>
          <w:left w:val="nil"/>
          <w:bottom w:val="single" w:sz="12" w:space="0" w:color="000000"/>
          <w:right w:val="nil"/>
          <w:insideH w:val="nil"/>
          <w:insideV w:val="single" w:sz="4" w:space="0" w:color="000000"/>
        </w:tcBorders>
        <w:shd w:val="clear" w:color="auto" w:fill="auto"/>
      </w:tcPr>
    </w:tblStylePr>
    <w:tblStylePr w:type="firstCol">
      <w:rPr>
        <w:rFonts w:ascii="Calibri" w:eastAsia="宋体" w:hAnsi="Calibri"/>
        <w:b w:val="0"/>
        <w:bCs/>
        <w:sz w:val="21"/>
      </w:rPr>
    </w:tblStylePr>
    <w:tblStylePr w:type="lastCol">
      <w:rPr>
        <w:b/>
        <w:bCs/>
      </w:rPr>
    </w:tblStylePr>
  </w:style>
  <w:style w:type="table" w:styleId="a9">
    <w:name w:val="Table Grid"/>
    <w:basedOn w:val="a1"/>
    <w:uiPriority w:val="39"/>
    <w:rsid w:val="00F178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17804"/>
    <w:pPr>
      <w:spacing w:before="480" w:after="0" w:line="276" w:lineRule="auto"/>
      <w:ind w:left="0" w:firstLine="0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7804"/>
    <w:pPr>
      <w:snapToGrid w:val="0"/>
      <w:spacing w:line="300" w:lineRule="auto"/>
      <w:jc w:val="left"/>
    </w:pPr>
    <w:rPr>
      <w:rFonts w:cstheme="minorHAnsi"/>
      <w:b/>
      <w:bCs/>
      <w:caps/>
      <w:color w:val="404040" w:themeColor="text1" w:themeTint="BF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17804"/>
    <w:pPr>
      <w:tabs>
        <w:tab w:val="left" w:pos="851"/>
        <w:tab w:val="right" w:leader="dot" w:pos="9736"/>
      </w:tabs>
      <w:snapToGrid w:val="0"/>
      <w:spacing w:line="300" w:lineRule="auto"/>
      <w:ind w:left="210" w:firstLineChars="37" w:firstLine="74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17804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a">
    <w:name w:val="Hyperlink"/>
    <w:basedOn w:val="a0"/>
    <w:uiPriority w:val="99"/>
    <w:unhideWhenUsed/>
    <w:rsid w:val="00F17804"/>
    <w:rPr>
      <w:color w:val="0000FF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17804"/>
    <w:pPr>
      <w:ind w:left="63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F17804"/>
    <w:pPr>
      <w:ind w:left="84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F17804"/>
    <w:pPr>
      <w:ind w:left="1050"/>
      <w:jc w:val="left"/>
    </w:pPr>
    <w:rPr>
      <w:rFonts w:cstheme="minorHAnsi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F17804"/>
    <w:pPr>
      <w:ind w:left="1260"/>
      <w:jc w:val="left"/>
    </w:pPr>
    <w:rPr>
      <w:rFonts w:cstheme="minorHAnsi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F17804"/>
    <w:pPr>
      <w:ind w:left="1470"/>
      <w:jc w:val="left"/>
    </w:pPr>
    <w:rPr>
      <w:rFonts w:cstheme="minorHAnsi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F17804"/>
    <w:pPr>
      <w:ind w:left="1680"/>
      <w:jc w:val="left"/>
    </w:pPr>
    <w:rPr>
      <w:rFonts w:cstheme="minorHAnsi"/>
      <w:szCs w:val="18"/>
    </w:rPr>
  </w:style>
  <w:style w:type="character" w:styleId="ab">
    <w:name w:val="Placeholder Text"/>
    <w:basedOn w:val="a0"/>
    <w:uiPriority w:val="99"/>
    <w:semiHidden/>
    <w:rsid w:val="00F17804"/>
    <w:rPr>
      <w:color w:val="808080"/>
    </w:rPr>
  </w:style>
  <w:style w:type="paragraph" w:styleId="ac">
    <w:name w:val="Document Map"/>
    <w:basedOn w:val="a"/>
    <w:link w:val="Char4"/>
    <w:uiPriority w:val="99"/>
    <w:semiHidden/>
    <w:unhideWhenUsed/>
    <w:rsid w:val="00F17804"/>
    <w:rPr>
      <w:rFonts w:ascii="宋体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F17804"/>
    <w:rPr>
      <w:rFonts w:ascii="宋体" w:eastAsia="微软雅黑" w:hAnsiTheme="minorHAnsi" w:cstheme="minorBidi"/>
      <w:kern w:val="2"/>
      <w:sz w:val="18"/>
      <w:szCs w:val="18"/>
    </w:rPr>
  </w:style>
  <w:style w:type="paragraph" w:styleId="ad">
    <w:name w:val="Subtitle"/>
    <w:basedOn w:val="a"/>
    <w:link w:val="Char5"/>
    <w:uiPriority w:val="11"/>
    <w:qFormat/>
    <w:rsid w:val="00F17804"/>
    <w:pPr>
      <w:widowControl/>
      <w:spacing w:after="720"/>
      <w:jc w:val="left"/>
    </w:pPr>
    <w:rPr>
      <w:rFonts w:asciiTheme="majorHAnsi" w:eastAsiaTheme="majorEastAsia" w:hAnsiTheme="majorHAnsi" w:cstheme="majorBidi"/>
      <w:b/>
      <w:bCs/>
      <w:caps/>
      <w:color w:val="2683C6" w:themeColor="accent2"/>
      <w:spacing w:val="50"/>
      <w:kern w:val="0"/>
      <w:sz w:val="24"/>
    </w:rPr>
  </w:style>
  <w:style w:type="character" w:customStyle="1" w:styleId="Char5">
    <w:name w:val="副标题 Char"/>
    <w:basedOn w:val="a0"/>
    <w:link w:val="ad"/>
    <w:uiPriority w:val="11"/>
    <w:rsid w:val="00F17804"/>
    <w:rPr>
      <w:rFonts w:asciiTheme="majorHAnsi" w:eastAsiaTheme="majorEastAsia" w:hAnsiTheme="majorHAnsi" w:cstheme="majorBidi"/>
      <w:b/>
      <w:bCs/>
      <w:caps/>
      <w:color w:val="2683C6" w:themeColor="accent2"/>
      <w:spacing w:val="50"/>
      <w:sz w:val="24"/>
      <w:szCs w:val="22"/>
    </w:rPr>
  </w:style>
  <w:style w:type="paragraph" w:styleId="ae">
    <w:name w:val="Title"/>
    <w:basedOn w:val="a"/>
    <w:link w:val="Char6"/>
    <w:uiPriority w:val="10"/>
    <w:qFormat/>
    <w:rsid w:val="00F17804"/>
    <w:pPr>
      <w:widowControl/>
      <w:jc w:val="left"/>
    </w:pPr>
    <w:rPr>
      <w:color w:val="335B74" w:themeColor="text2"/>
      <w:kern w:val="0"/>
      <w:sz w:val="72"/>
      <w:szCs w:val="72"/>
    </w:rPr>
  </w:style>
  <w:style w:type="character" w:customStyle="1" w:styleId="Char6">
    <w:name w:val="标题 Char"/>
    <w:basedOn w:val="a0"/>
    <w:link w:val="ae"/>
    <w:uiPriority w:val="10"/>
    <w:rsid w:val="00F17804"/>
    <w:rPr>
      <w:rFonts w:asciiTheme="minorHAnsi" w:eastAsia="微软雅黑" w:hAnsiTheme="minorHAnsi" w:cstheme="minorBidi"/>
      <w:color w:val="335B74" w:themeColor="text2"/>
      <w:sz w:val="72"/>
      <w:szCs w:val="72"/>
    </w:rPr>
  </w:style>
  <w:style w:type="paragraph" w:customStyle="1" w:styleId="af">
    <w:name w:val="奇数页眉"/>
    <w:basedOn w:val="a"/>
    <w:uiPriority w:val="39"/>
    <w:semiHidden/>
    <w:unhideWhenUsed/>
    <w:qFormat/>
    <w:rsid w:val="00F17804"/>
    <w:pPr>
      <w:widowControl/>
      <w:pBdr>
        <w:bottom w:val="single" w:sz="4" w:space="1" w:color="1CADE4" w:themeColor="accent1"/>
      </w:pBdr>
      <w:jc w:val="right"/>
    </w:pPr>
    <w:rPr>
      <w:b/>
      <w:bCs/>
      <w:color w:val="335B74" w:themeColor="text2"/>
      <w:kern w:val="0"/>
      <w:sz w:val="20"/>
      <w:szCs w:val="20"/>
    </w:rPr>
  </w:style>
  <w:style w:type="paragraph" w:customStyle="1" w:styleId="af0">
    <w:name w:val="奇数页脚"/>
    <w:basedOn w:val="a"/>
    <w:uiPriority w:val="39"/>
    <w:unhideWhenUsed/>
    <w:qFormat/>
    <w:rsid w:val="00F17804"/>
    <w:pPr>
      <w:widowControl/>
      <w:pBdr>
        <w:top w:val="single" w:sz="4" w:space="1" w:color="1CADE4" w:themeColor="accent1"/>
      </w:pBdr>
      <w:spacing w:after="180" w:line="264" w:lineRule="auto"/>
      <w:jc w:val="right"/>
    </w:pPr>
    <w:rPr>
      <w:color w:val="335B74" w:themeColor="text2"/>
      <w:kern w:val="0"/>
      <w:sz w:val="20"/>
      <w:szCs w:val="20"/>
    </w:rPr>
  </w:style>
  <w:style w:type="paragraph" w:styleId="af1">
    <w:name w:val="List Paragraph"/>
    <w:basedOn w:val="a"/>
    <w:uiPriority w:val="34"/>
    <w:qFormat/>
    <w:rsid w:val="00F17804"/>
    <w:pPr>
      <w:ind w:firstLineChars="200" w:firstLine="420"/>
    </w:pPr>
  </w:style>
  <w:style w:type="character" w:styleId="af2">
    <w:name w:val="page number"/>
    <w:basedOn w:val="a0"/>
    <w:uiPriority w:val="99"/>
    <w:unhideWhenUsed/>
    <w:rsid w:val="00F17804"/>
    <w:rPr>
      <w:rFonts w:eastAsiaTheme="minorEastAsia" w:cstheme="minorBidi"/>
      <w:bCs w:val="0"/>
      <w:iCs w:val="0"/>
      <w:szCs w:val="22"/>
      <w:lang w:eastAsia="zh-CN"/>
    </w:rPr>
  </w:style>
  <w:style w:type="paragraph" w:customStyle="1" w:styleId="af3">
    <w:name w:val="文档正文"/>
    <w:link w:val="Char7"/>
    <w:qFormat/>
    <w:rsid w:val="00F17804"/>
    <w:pPr>
      <w:spacing w:line="360" w:lineRule="auto"/>
      <w:ind w:firstLineChars="200" w:firstLine="420"/>
    </w:pPr>
    <w:rPr>
      <w:rFonts w:ascii="Times New Roman" w:hAnsi="Times New Roman"/>
      <w:kern w:val="2"/>
      <w:sz w:val="21"/>
      <w:szCs w:val="24"/>
    </w:rPr>
  </w:style>
  <w:style w:type="character" w:customStyle="1" w:styleId="Char7">
    <w:name w:val="文档正文 Char"/>
    <w:basedOn w:val="a0"/>
    <w:link w:val="af3"/>
    <w:rsid w:val="00F17804"/>
    <w:rPr>
      <w:rFonts w:ascii="Times New Roman" w:hAnsi="Times New Roman"/>
      <w:kern w:val="2"/>
      <w:sz w:val="21"/>
      <w:szCs w:val="24"/>
    </w:rPr>
  </w:style>
  <w:style w:type="table" w:customStyle="1" w:styleId="4-11">
    <w:name w:val="网格表 4 - 着色 11"/>
    <w:basedOn w:val="a1"/>
    <w:uiPriority w:val="49"/>
    <w:rsid w:val="00F17804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F17804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F17804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F17804"/>
    <w:rPr>
      <w:rFonts w:asciiTheme="minorHAnsi" w:eastAsia="微软雅黑" w:hAnsiTheme="minorHAnsi" w:cstheme="minorBidi"/>
      <w:kern w:val="2"/>
      <w:sz w:val="18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F17804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F17804"/>
    <w:rPr>
      <w:rFonts w:asciiTheme="minorHAnsi" w:eastAsia="微软雅黑" w:hAnsiTheme="minorHAnsi" w:cstheme="minorBidi"/>
      <w:b/>
      <w:bCs/>
      <w:kern w:val="2"/>
      <w:sz w:val="18"/>
      <w:szCs w:val="22"/>
    </w:rPr>
  </w:style>
  <w:style w:type="character" w:styleId="af7">
    <w:name w:val="FollowedHyperlink"/>
    <w:basedOn w:val="a0"/>
    <w:uiPriority w:val="99"/>
    <w:semiHidden/>
    <w:unhideWhenUsed/>
    <w:rsid w:val="00F17804"/>
    <w:rPr>
      <w:color w:val="B26B02" w:themeColor="followedHyperlink"/>
      <w:u w:val="single"/>
    </w:rPr>
  </w:style>
  <w:style w:type="character" w:styleId="af8">
    <w:name w:val="Strong"/>
    <w:basedOn w:val="a0"/>
    <w:uiPriority w:val="22"/>
    <w:qFormat/>
    <w:rsid w:val="00F17804"/>
    <w:rPr>
      <w:b/>
      <w:bCs/>
    </w:rPr>
  </w:style>
  <w:style w:type="table" w:customStyle="1" w:styleId="PlainTable1">
    <w:name w:val="Plain Table 1"/>
    <w:basedOn w:val="a1"/>
    <w:uiPriority w:val="41"/>
    <w:rsid w:val="00F178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a1"/>
    <w:uiPriority w:val="46"/>
    <w:rsid w:val="00F178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1"/>
    <w:uiPriority w:val="46"/>
    <w:rsid w:val="00F17804"/>
    <w:rPr>
      <w:rFonts w:ascii="Cambria" w:hAnsi="Cambria"/>
      <w:sz w:val="18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9">
    <w:name w:val="注释"/>
    <w:basedOn w:val="a"/>
    <w:link w:val="Chara"/>
    <w:qFormat/>
    <w:rsid w:val="00F17804"/>
    <w:pPr>
      <w:spacing w:afterLines="50" w:after="156"/>
    </w:pPr>
    <w:rPr>
      <w:rFonts w:ascii="Times New Roman" w:eastAsia="黑体" w:hAnsi="Times New Roman" w:cs="Times New Roman"/>
      <w:b/>
      <w:i/>
      <w:color w:val="2683C6"/>
    </w:rPr>
  </w:style>
  <w:style w:type="character" w:customStyle="1" w:styleId="Chara">
    <w:name w:val="注释 Char"/>
    <w:basedOn w:val="a0"/>
    <w:link w:val="af9"/>
    <w:rsid w:val="00F17804"/>
    <w:rPr>
      <w:rFonts w:ascii="Times New Roman" w:eastAsia="黑体" w:hAnsi="Times New Roman"/>
      <w:b/>
      <w:i/>
      <w:color w:val="2683C6"/>
      <w:kern w:val="2"/>
      <w:sz w:val="18"/>
      <w:szCs w:val="22"/>
    </w:rPr>
  </w:style>
  <w:style w:type="table" w:customStyle="1" w:styleId="afa">
    <w:name w:val="标题行表格样式"/>
    <w:basedOn w:val="a1"/>
    <w:uiPriority w:val="99"/>
    <w:rsid w:val="00F17804"/>
    <w:pPr>
      <w:jc w:val="both"/>
    </w:pPr>
    <w:rPr>
      <w:rFonts w:eastAsia="微软雅黑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vAlign w:val="center"/>
    </w:tcPr>
    <w:tblStylePr w:type="firstRow">
      <w:pPr>
        <w:wordWrap/>
        <w:ind w:leftChars="100" w:left="100" w:rightChars="100" w:right="100"/>
        <w:mirrorIndents/>
        <w:jc w:val="both"/>
      </w:pPr>
      <w:rPr>
        <w:rFonts w:eastAsia="微软雅黑"/>
        <w:b/>
        <w:color w:val="F9FAFB"/>
        <w:sz w:val="18"/>
      </w:rPr>
      <w:tblPr/>
      <w:tcPr>
        <w:shd w:val="clear" w:color="auto" w:fill="1268AC"/>
        <w:vAlign w:val="center"/>
      </w:tcPr>
    </w:tblStylePr>
    <w:tblStylePr w:type="band1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1LightAccent1">
    <w:name w:val="Grid Table 1 Light Accent 1"/>
    <w:basedOn w:val="a1"/>
    <w:uiPriority w:val="46"/>
    <w:rsid w:val="00F17804"/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b">
    <w:name w:val="标题列表格样式"/>
    <w:basedOn w:val="a1"/>
    <w:uiPriority w:val="99"/>
    <w:rsid w:val="00F17804"/>
    <w:pPr>
      <w:jc w:val="both"/>
    </w:pPr>
    <w:rPr>
      <w:rFonts w:eastAsia="微软雅黑"/>
      <w:sz w:val="18"/>
    </w:rPr>
    <w:tblPr>
      <w:tblStyleRow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vAlign w:val="center"/>
    </w:tcPr>
    <w:tblStylePr w:type="firstCol">
      <w:pPr>
        <w:wordWrap/>
        <w:ind w:leftChars="100" w:left="100" w:rightChars="100" w:right="100"/>
        <w:mirrorIndents/>
      </w:pPr>
      <w:rPr>
        <w:rFonts w:eastAsia="微软雅黑"/>
        <w:b/>
        <w:color w:val="F9FAFB"/>
        <w:sz w:val="18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  <w:jc w:val="both"/>
      </w:pPr>
      <w:rPr>
        <w:rFonts w:eastAsia="微软雅黑"/>
        <w:color w:val="566D7C"/>
        <w:sz w:val="18"/>
      </w:rPr>
      <w:tblPr/>
      <w:tcPr>
        <w:shd w:val="clear" w:color="auto" w:fill="B9D1E8"/>
        <w:vAlign w:val="center"/>
      </w:tcPr>
    </w:tblStylePr>
    <w:tblStylePr w:type="band2Horz">
      <w:pPr>
        <w:wordWrap/>
        <w:ind w:leftChars="100" w:left="100" w:rightChars="100" w:right="100"/>
        <w:mirrorIndents/>
      </w:pPr>
      <w:rPr>
        <w:rFonts w:eastAsia="微软雅黑"/>
        <w:color w:val="566D7C"/>
        <w:sz w:val="18"/>
      </w:rPr>
      <w:tblPr/>
      <w:tcPr>
        <w:shd w:val="clear" w:color="auto" w:fill="FDFDFD"/>
      </w:tcPr>
    </w:tblStylePr>
  </w:style>
  <w:style w:type="table" w:customStyle="1" w:styleId="GridTableLight">
    <w:name w:val="Grid Table Light"/>
    <w:basedOn w:val="a1"/>
    <w:uiPriority w:val="40"/>
    <w:rsid w:val="00F17804"/>
    <w:tblPr/>
  </w:style>
  <w:style w:type="paragraph" w:styleId="HTML">
    <w:name w:val="HTML Preformatted"/>
    <w:basedOn w:val="a"/>
    <w:link w:val="HTMLChar"/>
    <w:uiPriority w:val="99"/>
    <w:semiHidden/>
    <w:unhideWhenUsed/>
    <w:rsid w:val="00F63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F98"/>
    <w:rPr>
      <w:rFonts w:ascii="宋体" w:hAnsi="宋体" w:cs="宋体"/>
      <w:sz w:val="24"/>
      <w:szCs w:val="24"/>
    </w:rPr>
  </w:style>
  <w:style w:type="character" w:customStyle="1" w:styleId="cp">
    <w:name w:val="cp"/>
    <w:basedOn w:val="a0"/>
    <w:rsid w:val="00F63F98"/>
  </w:style>
  <w:style w:type="character" w:customStyle="1" w:styleId="cpf">
    <w:name w:val="cpf"/>
    <w:basedOn w:val="a0"/>
    <w:rsid w:val="00F63F98"/>
  </w:style>
  <w:style w:type="character" w:customStyle="1" w:styleId="k">
    <w:name w:val="k"/>
    <w:basedOn w:val="a0"/>
    <w:rsid w:val="00F63F98"/>
  </w:style>
  <w:style w:type="character" w:customStyle="1" w:styleId="nf">
    <w:name w:val="nf"/>
    <w:basedOn w:val="a0"/>
    <w:rsid w:val="00F63F98"/>
  </w:style>
  <w:style w:type="character" w:customStyle="1" w:styleId="p">
    <w:name w:val="p"/>
    <w:basedOn w:val="a0"/>
    <w:rsid w:val="00F63F98"/>
  </w:style>
  <w:style w:type="character" w:customStyle="1" w:styleId="o">
    <w:name w:val="o"/>
    <w:basedOn w:val="a0"/>
    <w:rsid w:val="00F63F98"/>
  </w:style>
  <w:style w:type="character" w:customStyle="1" w:styleId="n">
    <w:name w:val="n"/>
    <w:basedOn w:val="a0"/>
    <w:rsid w:val="00F63F98"/>
  </w:style>
  <w:style w:type="character" w:customStyle="1" w:styleId="kt">
    <w:name w:val="kt"/>
    <w:basedOn w:val="a0"/>
    <w:rsid w:val="00F63F98"/>
  </w:style>
  <w:style w:type="character" w:customStyle="1" w:styleId="nb">
    <w:name w:val="nb"/>
    <w:basedOn w:val="a0"/>
    <w:rsid w:val="00F63F98"/>
  </w:style>
  <w:style w:type="character" w:customStyle="1" w:styleId="mi">
    <w:name w:val="mi"/>
    <w:basedOn w:val="a0"/>
    <w:rsid w:val="00F63F98"/>
  </w:style>
  <w:style w:type="character" w:customStyle="1" w:styleId="c1">
    <w:name w:val="c1"/>
    <w:basedOn w:val="a0"/>
    <w:rsid w:val="00F63F98"/>
  </w:style>
  <w:style w:type="character" w:customStyle="1" w:styleId="s">
    <w:name w:val="s"/>
    <w:basedOn w:val="a0"/>
    <w:rsid w:val="00F63F98"/>
  </w:style>
  <w:style w:type="character" w:customStyle="1" w:styleId="se">
    <w:name w:val="se"/>
    <w:basedOn w:val="a0"/>
    <w:rsid w:val="00F63F98"/>
  </w:style>
  <w:style w:type="character" w:customStyle="1" w:styleId="sc">
    <w:name w:val="sc"/>
    <w:basedOn w:val="a0"/>
    <w:rsid w:val="00F63F98"/>
  </w:style>
  <w:style w:type="character" w:customStyle="1" w:styleId="sa">
    <w:name w:val="sa"/>
    <w:basedOn w:val="a0"/>
    <w:rsid w:val="00575D87"/>
  </w:style>
  <w:style w:type="table" w:customStyle="1" w:styleId="afc">
    <w:name w:val="标题行表格"/>
    <w:basedOn w:val="a1"/>
    <w:uiPriority w:val="99"/>
    <w:rsid w:val="00651AC7"/>
    <w:pPr>
      <w:jc w:val="center"/>
    </w:pPr>
    <w:rPr>
      <w:rFonts w:eastAsia="微软雅黑"/>
      <w:color w:val="000000" w:themeColor="text1"/>
      <w:sz w:val="18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shd w:val="clear" w:color="auto" w:fill="F2F2F2" w:themeFill="background1" w:themeFillShade="F2"/>
      <w:vAlign w:val="center"/>
    </w:tcPr>
    <w:tblStylePr w:type="firstRow">
      <w:pPr>
        <w:wordWrap/>
        <w:ind w:leftChars="100" w:left="100" w:rightChars="100" w:right="100"/>
        <w:mirrorIndents/>
        <w:jc w:val="left"/>
        <w:outlineLvl w:val="9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vanish w:val="0"/>
        <w:color w:val="FDFDFD"/>
        <w:sz w:val="21"/>
        <w:vertAlign w:val="baseline"/>
      </w:rPr>
      <w:tblPr/>
      <w:tcPr>
        <w:shd w:val="clear" w:color="auto" w:fill="1268AC"/>
      </w:tcPr>
    </w:tblStylePr>
    <w:tblStylePr w:type="band1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B9D1E8"/>
      </w:tcPr>
    </w:tblStylePr>
    <w:tblStylePr w:type="band2Horz">
      <w:pPr>
        <w:wordWrap/>
        <w:ind w:leftChars="100" w:left="100" w:rightChars="100" w:right="100"/>
        <w:mirrorIndents/>
      </w:pPr>
      <w:rPr>
        <w:color w:val="566D7C"/>
      </w:rPr>
      <w:tblPr/>
      <w:tcPr>
        <w:shd w:val="clear" w:color="auto" w:fill="FDFDF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\AppData\Roaming\Microsoft\Templates\%5b&#20013;&#25991;-&#30701;&#25253;&#21578;&#27169;&#26495;%5d_%5bAntiy%5d.dotx" TargetMode="External"/></Relationships>
</file>

<file path=word/theme/theme1.xml><?xml version="1.0" encoding="utf-8"?>
<a:theme xmlns:a="http://schemas.openxmlformats.org/drawingml/2006/main" name="Office 主题">
  <a:themeElements>
    <a:clrScheme name="蓝色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4973BB-57B1-44FB-9E60-432605C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[中文-短报告模板]_[Antiy].dotx</Template>
  <TotalTime>4080</TotalTime>
  <Pages>1</Pages>
  <Words>50</Words>
  <Characters>291</Characters>
  <Application>Microsoft Office Word</Application>
  <DocSecurity>0</DocSecurity>
  <Lines>2</Lines>
  <Paragraphs>1</Paragraphs>
  <ScaleCrop>false</ScaleCrop>
  <Company>Antiy Labs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ReverseCore_NoteBook</dc:title>
  <dc:subject>部门名称</dc:subject>
  <dc:creator>张家兴</dc:creator>
  <cp:lastModifiedBy>张家兴</cp:lastModifiedBy>
  <cp:revision>4</cp:revision>
  <cp:lastPrinted>2014-10-12T10:58:00Z</cp:lastPrinted>
  <dcterms:created xsi:type="dcterms:W3CDTF">2017-09-15T01:43:00Z</dcterms:created>
  <dcterms:modified xsi:type="dcterms:W3CDTF">2017-09-18T09:17:00Z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iioBoundaries">
    <vt:bool>true</vt:bool>
  </property>
</Properties>
</file>